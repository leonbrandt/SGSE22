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EF501" w14:textId="77777777" w:rsidR="005D175A" w:rsidRDefault="005D175A" w:rsidP="00B22AEE">
      <w:pPr>
        <w:pStyle w:val="AbbildungFH"/>
      </w:pPr>
    </w:p>
    <w:p w14:paraId="1E19DD3D" w14:textId="77777777" w:rsidR="005D175A" w:rsidRDefault="005D175A" w:rsidP="005D175A">
      <w:pPr>
        <w:pStyle w:val="TextFHkleinundfett"/>
      </w:pPr>
    </w:p>
    <w:p w14:paraId="614937A3" w14:textId="77777777" w:rsidR="005D175A" w:rsidRPr="00B22AEE" w:rsidRDefault="005D175A" w:rsidP="000A6897">
      <w:pPr>
        <w:pStyle w:val="TextFHkleinundfett"/>
      </w:pPr>
      <w:r w:rsidRPr="00B22AEE">
        <w:t>Fachhochschule Bielefeld</w:t>
      </w:r>
      <w:r w:rsidRPr="00B22AEE">
        <w:br/>
        <w:t xml:space="preserve">Fachbereich </w:t>
      </w:r>
      <w:r w:rsidR="000A6897">
        <w:t>Campus Minden</w:t>
      </w:r>
    </w:p>
    <w:p w14:paraId="50E8572F" w14:textId="77777777" w:rsidR="005D175A" w:rsidRPr="00B22AEE" w:rsidRDefault="005D175A" w:rsidP="005D175A">
      <w:pPr>
        <w:pStyle w:val="TextFHkleinundfett"/>
      </w:pPr>
    </w:p>
    <w:p w14:paraId="7C658049" w14:textId="0750032B" w:rsidR="005D175A" w:rsidRPr="00B22AEE" w:rsidRDefault="005D175A" w:rsidP="005D175A">
      <w:pPr>
        <w:pStyle w:val="TextFHkleinundfett"/>
      </w:pPr>
      <w:r w:rsidRPr="00B22AEE">
        <w:t xml:space="preserve">Studiengang </w:t>
      </w:r>
      <w:r w:rsidR="0087184E">
        <w:t>M</w:t>
      </w:r>
      <w:r w:rsidR="00D13FD8">
        <w:t>. Sc. Informatik</w:t>
      </w:r>
    </w:p>
    <w:p w14:paraId="5CF76508" w14:textId="77777777" w:rsidR="005D175A" w:rsidRPr="00B22AEE" w:rsidRDefault="005D175A" w:rsidP="005D175A">
      <w:pPr>
        <w:pStyle w:val="TextFHkleinundfett"/>
      </w:pPr>
    </w:p>
    <w:p w14:paraId="19EBCF22" w14:textId="77777777" w:rsidR="005D175A" w:rsidRPr="00B22AEE" w:rsidRDefault="005D175A" w:rsidP="005D175A">
      <w:pPr>
        <w:pStyle w:val="TextFHkleinundfett"/>
      </w:pPr>
    </w:p>
    <w:p w14:paraId="0675FC0F" w14:textId="541C8477" w:rsidR="005D175A" w:rsidRPr="00B22AEE" w:rsidRDefault="002B04F1" w:rsidP="005D175A">
      <w:pPr>
        <w:pStyle w:val="TextFHgroundFett"/>
      </w:pPr>
      <w:r>
        <w:t>Evaluation von OpenID Connect und SAML in Hinblick auf Performance</w:t>
      </w:r>
      <w:r w:rsidR="003B6BD2">
        <w:t>,</w:t>
      </w:r>
      <w:r>
        <w:t xml:space="preserve"> UX </w:t>
      </w:r>
      <w:r w:rsidR="003B6BD2">
        <w:t>und technische Möglichkeiten</w:t>
      </w:r>
    </w:p>
    <w:p w14:paraId="77538178" w14:textId="77777777" w:rsidR="005D175A" w:rsidRPr="00B22AEE" w:rsidRDefault="005D175A" w:rsidP="005D175A">
      <w:pPr>
        <w:pStyle w:val="TextFHkleinundfett"/>
      </w:pPr>
    </w:p>
    <w:p w14:paraId="599AD75F" w14:textId="77777777" w:rsidR="005D175A" w:rsidRPr="00B22AEE" w:rsidRDefault="005D175A" w:rsidP="005D175A">
      <w:pPr>
        <w:pStyle w:val="TextFHkleinundfett"/>
      </w:pPr>
    </w:p>
    <w:p w14:paraId="24453E3E" w14:textId="658F6A6D" w:rsidR="005D175A" w:rsidRDefault="0087184E" w:rsidP="005D175A">
      <w:pPr>
        <w:pStyle w:val="TextFH"/>
        <w:jc w:val="center"/>
      </w:pPr>
      <w:r>
        <w:t>Hausarbeit</w:t>
      </w:r>
    </w:p>
    <w:p w14:paraId="0F718520" w14:textId="77777777" w:rsidR="005D175A" w:rsidRPr="00B22AEE" w:rsidRDefault="005D175A" w:rsidP="005D175A">
      <w:pPr>
        <w:pStyle w:val="TextFHkleinundfett"/>
      </w:pPr>
    </w:p>
    <w:p w14:paraId="110CE3BC" w14:textId="273FC2C2" w:rsidR="005D175A" w:rsidRDefault="0087184E" w:rsidP="005D175A">
      <w:pPr>
        <w:pStyle w:val="TextFH"/>
      </w:pPr>
      <w:r>
        <w:t>Sommersemester</w:t>
      </w:r>
      <w:r w:rsidR="008D0590">
        <w:t xml:space="preserve"> 20</w:t>
      </w:r>
      <w:r w:rsidR="00D13FD8">
        <w:t>2</w:t>
      </w:r>
      <w:r>
        <w:t>2</w:t>
      </w:r>
    </w:p>
    <w:p w14:paraId="3689653C" w14:textId="77777777" w:rsidR="005D175A" w:rsidRDefault="005D175A" w:rsidP="00343064">
      <w:pPr>
        <w:pStyle w:val="TextFH"/>
      </w:pPr>
    </w:p>
    <w:p w14:paraId="4FFD82A4" w14:textId="4F89ADA1" w:rsidR="005D175A" w:rsidRDefault="005D175A" w:rsidP="005D175A">
      <w:pPr>
        <w:pStyle w:val="TextFH"/>
      </w:pPr>
      <w:r>
        <w:t>Vorgelegt von:</w:t>
      </w:r>
      <w:r>
        <w:tab/>
      </w:r>
      <w:r w:rsidR="003C7A18">
        <w:t xml:space="preserve"> </w:t>
      </w:r>
      <w:r w:rsidR="001829F8">
        <w:t>Rafael Berger</w:t>
      </w:r>
      <w:r>
        <w:tab/>
      </w:r>
    </w:p>
    <w:p w14:paraId="4B89B13B" w14:textId="6C59A731" w:rsidR="005D175A" w:rsidRDefault="005D175A" w:rsidP="005D175A">
      <w:pPr>
        <w:pStyle w:val="TextFH"/>
      </w:pPr>
      <w:r>
        <w:t>Matrikelnummer:</w:t>
      </w:r>
      <w:r w:rsidR="003C7A18">
        <w:t xml:space="preserve"> </w:t>
      </w:r>
      <w:r w:rsidR="001829F8">
        <w:t>1181289</w:t>
      </w:r>
    </w:p>
    <w:p w14:paraId="7C611499" w14:textId="77777777" w:rsidR="005D175A" w:rsidRDefault="005D175A" w:rsidP="005D175A">
      <w:pPr>
        <w:pStyle w:val="TextFH"/>
      </w:pPr>
    </w:p>
    <w:p w14:paraId="0BE72342" w14:textId="69FC62D9" w:rsidR="005D175A" w:rsidRDefault="008D0590" w:rsidP="005D175A">
      <w:pPr>
        <w:pStyle w:val="TextFH"/>
      </w:pPr>
      <w:r>
        <w:t>Abgabe am:</w:t>
      </w:r>
      <w:r w:rsidR="003C7A18">
        <w:t xml:space="preserve"> </w:t>
      </w:r>
    </w:p>
    <w:p w14:paraId="1E80A5EE" w14:textId="42A92FF6" w:rsidR="00E032E5" w:rsidRPr="005D175A" w:rsidRDefault="0087184E" w:rsidP="0087184E">
      <w:pPr>
        <w:pStyle w:val="TextFH"/>
        <w:sectPr w:rsidR="00E032E5" w:rsidRPr="005D175A" w:rsidSect="0088289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18" w:right="1701" w:bottom="1134" w:left="1418" w:header="709" w:footer="709" w:gutter="0"/>
          <w:cols w:space="708"/>
          <w:docGrid w:linePitch="360"/>
        </w:sectPr>
      </w:pPr>
      <w:r>
        <w:t>Prüfer</w:t>
      </w:r>
      <w:r w:rsidR="008D0590">
        <w:t>:</w:t>
      </w:r>
      <w:r w:rsidR="001829F8">
        <w:t xml:space="preserve"> </w:t>
      </w:r>
      <w:r>
        <w:t>Prof. Dr. rer. nat. Jörg Brunsm</w:t>
      </w:r>
      <w:r w:rsidR="00912F3B">
        <w:t>ann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 w:eastAsia="zh-CN"/>
        </w:rPr>
        <w:id w:val="172612702"/>
        <w:docPartObj>
          <w:docPartGallery w:val="Table of Contents"/>
          <w:docPartUnique/>
        </w:docPartObj>
      </w:sdtPr>
      <w:sdtEndPr>
        <w:rPr>
          <w:lang w:val="de-DE"/>
        </w:rPr>
      </w:sdtEndPr>
      <w:sdtContent>
        <w:p w14:paraId="62AA89FC" w14:textId="77777777" w:rsidR="00343064" w:rsidRPr="00343064" w:rsidRDefault="00343064" w:rsidP="00343064">
          <w:pPr>
            <w:pStyle w:val="Inhaltsverzeichnisberschrift"/>
            <w:rPr>
              <w:rStyle w:val="TextFHgroundFettZchn"/>
              <w:b/>
              <w:color w:val="auto"/>
            </w:rPr>
          </w:pPr>
          <w:r w:rsidRPr="00343064">
            <w:rPr>
              <w:rStyle w:val="TextFHgroundFettZchn"/>
              <w:b/>
              <w:color w:val="auto"/>
            </w:rPr>
            <w:t>Inhaltsverzeichnis</w:t>
          </w:r>
        </w:p>
        <w:p w14:paraId="325CE614" w14:textId="2635AD7B" w:rsidR="00635DC1" w:rsidRDefault="008D7E66">
          <w:pPr>
            <w:pStyle w:val="Verzeichnis1"/>
            <w:rPr>
              <w:noProof/>
              <w:lang w:eastAsia="de-DE"/>
            </w:rPr>
          </w:pPr>
          <w:r>
            <w:fldChar w:fldCharType="begin"/>
          </w:r>
          <w:r>
            <w:instrText xml:space="preserve"> TOC \o "1-1" \h \z \t "Überschrift 2;2;Überschrift 3;3;Überschrift Fh 3;3;Überschrift FH 2;2;Citavi Chapter Bibliography Heading;2" </w:instrText>
          </w:r>
          <w:r>
            <w:fldChar w:fldCharType="separate"/>
          </w:r>
          <w:hyperlink w:anchor="_Toc103782971" w:history="1">
            <w:r w:rsidR="00635DC1" w:rsidRPr="00BB2117">
              <w:rPr>
                <w:rStyle w:val="Hyperlink"/>
                <w:noProof/>
              </w:rPr>
              <w:t>1</w:t>
            </w:r>
            <w:r w:rsidR="00635DC1">
              <w:rPr>
                <w:noProof/>
                <w:lang w:eastAsia="de-DE"/>
              </w:rPr>
              <w:tab/>
            </w:r>
            <w:r w:rsidR="00635DC1" w:rsidRPr="00BB2117">
              <w:rPr>
                <w:rStyle w:val="Hyperlink"/>
                <w:noProof/>
              </w:rPr>
              <w:t>Einleitung</w:t>
            </w:r>
            <w:r w:rsidR="00635DC1">
              <w:rPr>
                <w:noProof/>
                <w:webHidden/>
              </w:rPr>
              <w:tab/>
            </w:r>
            <w:r w:rsidR="00635DC1">
              <w:rPr>
                <w:noProof/>
                <w:webHidden/>
              </w:rPr>
              <w:fldChar w:fldCharType="begin"/>
            </w:r>
            <w:r w:rsidR="00635DC1">
              <w:rPr>
                <w:noProof/>
                <w:webHidden/>
              </w:rPr>
              <w:instrText xml:space="preserve"> PAGEREF _Toc103782971 \h </w:instrText>
            </w:r>
            <w:r w:rsidR="00635DC1">
              <w:rPr>
                <w:noProof/>
                <w:webHidden/>
              </w:rPr>
            </w:r>
            <w:r w:rsidR="00635DC1">
              <w:rPr>
                <w:noProof/>
                <w:webHidden/>
              </w:rPr>
              <w:fldChar w:fldCharType="separate"/>
            </w:r>
            <w:r w:rsidR="00635DC1">
              <w:rPr>
                <w:noProof/>
                <w:webHidden/>
              </w:rPr>
              <w:t>- 1 -</w:t>
            </w:r>
            <w:r w:rsidR="00635DC1">
              <w:rPr>
                <w:noProof/>
                <w:webHidden/>
              </w:rPr>
              <w:fldChar w:fldCharType="end"/>
            </w:r>
          </w:hyperlink>
        </w:p>
        <w:p w14:paraId="30F36C20" w14:textId="1E2C2BE2" w:rsidR="00635DC1" w:rsidRDefault="00635DC1">
          <w:pPr>
            <w:pStyle w:val="Verzeichnis2"/>
            <w:tabs>
              <w:tab w:val="left" w:pos="880"/>
              <w:tab w:val="right" w:leader="dot" w:pos="9350"/>
            </w:tabs>
            <w:rPr>
              <w:noProof/>
              <w:lang w:eastAsia="de-DE"/>
            </w:rPr>
          </w:pPr>
          <w:hyperlink w:anchor="_Toc103782972" w:history="1">
            <w:r w:rsidRPr="00BB2117">
              <w:rPr>
                <w:rStyle w:val="Hyperlink"/>
                <w:noProof/>
              </w:rPr>
              <w:t>1.1</w:t>
            </w:r>
            <w:r>
              <w:rPr>
                <w:noProof/>
                <w:lang w:eastAsia="de-DE"/>
              </w:rPr>
              <w:tab/>
            </w:r>
            <w:r w:rsidRPr="00BB2117">
              <w:rPr>
                <w:rStyle w:val="Hyperlink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7DFD2" w14:textId="6731B8DD" w:rsidR="00635DC1" w:rsidRDefault="00635DC1">
          <w:pPr>
            <w:pStyle w:val="Verzeichnis2"/>
            <w:tabs>
              <w:tab w:val="left" w:pos="880"/>
              <w:tab w:val="right" w:leader="dot" w:pos="9350"/>
            </w:tabs>
            <w:rPr>
              <w:noProof/>
              <w:lang w:eastAsia="de-DE"/>
            </w:rPr>
          </w:pPr>
          <w:hyperlink w:anchor="_Toc103782973" w:history="1">
            <w:r w:rsidRPr="00BB2117">
              <w:rPr>
                <w:rStyle w:val="Hyperlink"/>
                <w:noProof/>
              </w:rPr>
              <w:t>1.2</w:t>
            </w:r>
            <w:r>
              <w:rPr>
                <w:noProof/>
                <w:lang w:eastAsia="de-DE"/>
              </w:rPr>
              <w:tab/>
            </w:r>
            <w:r w:rsidRPr="00BB2117">
              <w:rPr>
                <w:rStyle w:val="Hyperlink"/>
                <w:noProof/>
              </w:rPr>
              <w:t>Ziel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226BF" w14:textId="2D0F8F39" w:rsidR="00635DC1" w:rsidRDefault="00635DC1">
          <w:pPr>
            <w:pStyle w:val="Verzeichnis2"/>
            <w:tabs>
              <w:tab w:val="left" w:pos="880"/>
              <w:tab w:val="right" w:leader="dot" w:pos="9350"/>
            </w:tabs>
            <w:rPr>
              <w:noProof/>
              <w:lang w:eastAsia="de-DE"/>
            </w:rPr>
          </w:pPr>
          <w:hyperlink w:anchor="_Toc103782974" w:history="1">
            <w:r w:rsidRPr="00BB2117">
              <w:rPr>
                <w:rStyle w:val="Hyperlink"/>
                <w:noProof/>
              </w:rPr>
              <w:t>1.3</w:t>
            </w:r>
            <w:r>
              <w:rPr>
                <w:noProof/>
                <w:lang w:eastAsia="de-DE"/>
              </w:rPr>
              <w:tab/>
            </w:r>
            <w:r w:rsidRPr="00BB2117">
              <w:rPr>
                <w:rStyle w:val="Hyperlink"/>
                <w:noProof/>
              </w:rPr>
              <w:t>Vorgehensweise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554B7" w14:textId="493B5FCF" w:rsidR="00635DC1" w:rsidRDefault="00635DC1">
          <w:pPr>
            <w:pStyle w:val="Verzeichnis1"/>
            <w:rPr>
              <w:noProof/>
              <w:lang w:eastAsia="de-DE"/>
            </w:rPr>
          </w:pPr>
          <w:hyperlink w:anchor="_Toc103782975" w:history="1">
            <w:r w:rsidRPr="00BB2117">
              <w:rPr>
                <w:rStyle w:val="Hyperlink"/>
                <w:noProof/>
              </w:rPr>
              <w:t>2</w:t>
            </w:r>
            <w:r>
              <w:rPr>
                <w:noProof/>
                <w:lang w:eastAsia="de-DE"/>
              </w:rPr>
              <w:tab/>
            </w:r>
            <w:r w:rsidRPr="00BB2117">
              <w:rPr>
                <w:rStyle w:val="Hyperlink"/>
                <w:noProof/>
              </w:rPr>
              <w:t>Unterschied Autorisierung und Authentifizierung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FB677" w14:textId="6C13367A" w:rsidR="00635DC1" w:rsidRDefault="00635DC1">
          <w:pPr>
            <w:pStyle w:val="Verzeichnis1"/>
            <w:rPr>
              <w:noProof/>
              <w:lang w:eastAsia="de-DE"/>
            </w:rPr>
          </w:pPr>
          <w:hyperlink w:anchor="_Toc103782976" w:history="1">
            <w:r w:rsidRPr="00BB2117">
              <w:rPr>
                <w:rStyle w:val="Hyperlink"/>
                <w:noProof/>
              </w:rPr>
              <w:t>3</w:t>
            </w:r>
            <w:r>
              <w:rPr>
                <w:noProof/>
                <w:lang w:eastAsia="de-DE"/>
              </w:rPr>
              <w:tab/>
            </w:r>
            <w:r w:rsidRPr="00BB2117">
              <w:rPr>
                <w:rStyle w:val="Hyperlink"/>
                <w:noProof/>
              </w:rPr>
              <w:t>OAuth 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7BFBB" w14:textId="5FF8E264" w:rsidR="00635DC1" w:rsidRDefault="00635DC1">
          <w:pPr>
            <w:pStyle w:val="Verzeichnis2"/>
            <w:tabs>
              <w:tab w:val="left" w:pos="880"/>
              <w:tab w:val="right" w:leader="dot" w:pos="9350"/>
            </w:tabs>
            <w:rPr>
              <w:noProof/>
              <w:lang w:eastAsia="de-DE"/>
            </w:rPr>
          </w:pPr>
          <w:hyperlink w:anchor="_Toc103782977" w:history="1">
            <w:r w:rsidRPr="00BB2117">
              <w:rPr>
                <w:rStyle w:val="Hyperlink"/>
                <w:noProof/>
              </w:rPr>
              <w:t>3.1</w:t>
            </w:r>
            <w:r>
              <w:rPr>
                <w:noProof/>
                <w:lang w:eastAsia="de-DE"/>
              </w:rPr>
              <w:tab/>
            </w:r>
            <w:r w:rsidRPr="00BB2117">
              <w:rPr>
                <w:rStyle w:val="Hyperlink"/>
                <w:noProof/>
              </w:rPr>
              <w:t>Tokens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3543C" w14:textId="59E32078" w:rsidR="00635DC1" w:rsidRDefault="00635DC1">
          <w:pPr>
            <w:pStyle w:val="Verzeichnis2"/>
            <w:tabs>
              <w:tab w:val="left" w:pos="880"/>
              <w:tab w:val="right" w:leader="dot" w:pos="9350"/>
            </w:tabs>
            <w:rPr>
              <w:noProof/>
              <w:lang w:eastAsia="de-DE"/>
            </w:rPr>
          </w:pPr>
          <w:hyperlink w:anchor="_Toc103782978" w:history="1">
            <w:r w:rsidRPr="00BB2117">
              <w:rPr>
                <w:rStyle w:val="Hyperlink"/>
                <w:noProof/>
              </w:rPr>
              <w:t>3.2</w:t>
            </w:r>
            <w:r>
              <w:rPr>
                <w:noProof/>
                <w:lang w:eastAsia="de-DE"/>
              </w:rPr>
              <w:tab/>
            </w:r>
            <w:r w:rsidRPr="00BB2117">
              <w:rPr>
                <w:rStyle w:val="Hyperlink"/>
                <w:noProof/>
              </w:rPr>
              <w:t>Rollen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33979" w14:textId="26CF2E41" w:rsidR="00635DC1" w:rsidRDefault="00635DC1">
          <w:pPr>
            <w:pStyle w:val="Verzeichnis2"/>
            <w:tabs>
              <w:tab w:val="left" w:pos="880"/>
              <w:tab w:val="right" w:leader="dot" w:pos="9350"/>
            </w:tabs>
            <w:rPr>
              <w:noProof/>
              <w:lang w:eastAsia="de-DE"/>
            </w:rPr>
          </w:pPr>
          <w:hyperlink w:anchor="_Toc103782979" w:history="1">
            <w:r w:rsidRPr="00BB2117">
              <w:rPr>
                <w:rStyle w:val="Hyperlink"/>
                <w:noProof/>
              </w:rPr>
              <w:t>3.3</w:t>
            </w:r>
            <w:r>
              <w:rPr>
                <w:noProof/>
                <w:lang w:eastAsia="de-DE"/>
              </w:rPr>
              <w:tab/>
            </w:r>
            <w:r w:rsidRPr="00BB2117">
              <w:rPr>
                <w:rStyle w:val="Hyperlink"/>
                <w:noProof/>
              </w:rPr>
              <w:t>Autorisierungsabläufe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088DD" w14:textId="7AB7D3A7" w:rsidR="00635DC1" w:rsidRDefault="00635DC1">
          <w:pPr>
            <w:pStyle w:val="Verzeichnis3"/>
            <w:tabs>
              <w:tab w:val="left" w:pos="1320"/>
              <w:tab w:val="right" w:leader="dot" w:pos="9350"/>
            </w:tabs>
            <w:rPr>
              <w:noProof/>
              <w:lang w:eastAsia="de-DE"/>
            </w:rPr>
          </w:pPr>
          <w:hyperlink w:anchor="_Toc103782980" w:history="1">
            <w:r w:rsidRPr="00BB2117">
              <w:rPr>
                <w:rStyle w:val="Hyperlink"/>
                <w:noProof/>
              </w:rPr>
              <w:t>3.3.1</w:t>
            </w:r>
            <w:r>
              <w:rPr>
                <w:noProof/>
                <w:lang w:eastAsia="de-DE"/>
              </w:rPr>
              <w:tab/>
            </w:r>
            <w:r w:rsidRPr="00BB2117">
              <w:rPr>
                <w:rStyle w:val="Hyperlink"/>
                <w:noProof/>
              </w:rPr>
              <w:t>Authorization Code Grant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F4FB6" w14:textId="2360D05C" w:rsidR="00635DC1" w:rsidRDefault="00635DC1">
          <w:pPr>
            <w:pStyle w:val="Verzeichnis3"/>
            <w:tabs>
              <w:tab w:val="left" w:pos="1320"/>
              <w:tab w:val="right" w:leader="dot" w:pos="9350"/>
            </w:tabs>
            <w:rPr>
              <w:noProof/>
              <w:lang w:eastAsia="de-DE"/>
            </w:rPr>
          </w:pPr>
          <w:hyperlink w:anchor="_Toc103782981" w:history="1">
            <w:r w:rsidRPr="00BB2117">
              <w:rPr>
                <w:rStyle w:val="Hyperlink"/>
                <w:noProof/>
              </w:rPr>
              <w:t>3.3.2</w:t>
            </w:r>
            <w:r>
              <w:rPr>
                <w:noProof/>
                <w:lang w:eastAsia="de-DE"/>
              </w:rPr>
              <w:tab/>
            </w:r>
            <w:r w:rsidRPr="00BB2117">
              <w:rPr>
                <w:rStyle w:val="Hyperlink"/>
                <w:noProof/>
              </w:rPr>
              <w:t>Implicit Grant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1C2FF" w14:textId="0616D0C5" w:rsidR="00635DC1" w:rsidRDefault="00635DC1">
          <w:pPr>
            <w:pStyle w:val="Verzeichnis3"/>
            <w:tabs>
              <w:tab w:val="left" w:pos="1320"/>
              <w:tab w:val="right" w:leader="dot" w:pos="9350"/>
            </w:tabs>
            <w:rPr>
              <w:noProof/>
              <w:lang w:eastAsia="de-DE"/>
            </w:rPr>
          </w:pPr>
          <w:hyperlink w:anchor="_Toc103782982" w:history="1">
            <w:r w:rsidRPr="00BB2117">
              <w:rPr>
                <w:rStyle w:val="Hyperlink"/>
                <w:noProof/>
              </w:rPr>
              <w:t>3.3.3</w:t>
            </w:r>
            <w:r>
              <w:rPr>
                <w:noProof/>
                <w:lang w:eastAsia="de-DE"/>
              </w:rPr>
              <w:tab/>
            </w:r>
            <w:r w:rsidRPr="00BB2117">
              <w:rPr>
                <w:rStyle w:val="Hyperlink"/>
                <w:noProof/>
              </w:rPr>
              <w:t>Resource Owner Password Credentials Grant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28E38" w14:textId="5AF3D605" w:rsidR="00635DC1" w:rsidRDefault="00635DC1">
          <w:pPr>
            <w:pStyle w:val="Verzeichnis3"/>
            <w:tabs>
              <w:tab w:val="left" w:pos="1320"/>
              <w:tab w:val="right" w:leader="dot" w:pos="9350"/>
            </w:tabs>
            <w:rPr>
              <w:noProof/>
              <w:lang w:eastAsia="de-DE"/>
            </w:rPr>
          </w:pPr>
          <w:hyperlink w:anchor="_Toc103782983" w:history="1">
            <w:r w:rsidRPr="00BB2117">
              <w:rPr>
                <w:rStyle w:val="Hyperlink"/>
                <w:noProof/>
              </w:rPr>
              <w:t>3.3.4</w:t>
            </w:r>
            <w:r>
              <w:rPr>
                <w:noProof/>
                <w:lang w:eastAsia="de-DE"/>
              </w:rPr>
              <w:tab/>
            </w:r>
            <w:r w:rsidRPr="00BB2117">
              <w:rPr>
                <w:rStyle w:val="Hyperlink"/>
                <w:noProof/>
              </w:rPr>
              <w:t>Client Credentials Grant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6F588" w14:textId="473CF5F8" w:rsidR="00635DC1" w:rsidRDefault="00635DC1">
          <w:pPr>
            <w:pStyle w:val="Verzeichnis1"/>
            <w:rPr>
              <w:noProof/>
              <w:lang w:eastAsia="de-DE"/>
            </w:rPr>
          </w:pPr>
          <w:hyperlink w:anchor="_Toc103782984" w:history="1">
            <w:r w:rsidRPr="00BB2117">
              <w:rPr>
                <w:rStyle w:val="Hyperlink"/>
                <w:noProof/>
              </w:rPr>
              <w:t>4</w:t>
            </w:r>
            <w:r>
              <w:rPr>
                <w:noProof/>
                <w:lang w:eastAsia="de-DE"/>
              </w:rPr>
              <w:tab/>
            </w:r>
            <w:r w:rsidRPr="00BB2117">
              <w:rPr>
                <w:rStyle w:val="Hyperlink"/>
                <w:noProof/>
              </w:rPr>
              <w:t>OpenID 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60732" w14:textId="13EBE901" w:rsidR="00635DC1" w:rsidRDefault="00635DC1">
          <w:pPr>
            <w:pStyle w:val="Verzeichnis2"/>
            <w:tabs>
              <w:tab w:val="left" w:pos="880"/>
              <w:tab w:val="right" w:leader="dot" w:pos="9350"/>
            </w:tabs>
            <w:rPr>
              <w:noProof/>
              <w:lang w:eastAsia="de-DE"/>
            </w:rPr>
          </w:pPr>
          <w:hyperlink w:anchor="_Toc103782985" w:history="1">
            <w:r w:rsidRPr="00BB2117">
              <w:rPr>
                <w:rStyle w:val="Hyperlink"/>
                <w:noProof/>
              </w:rPr>
              <w:t>4.1</w:t>
            </w:r>
            <w:r>
              <w:rPr>
                <w:noProof/>
                <w:lang w:eastAsia="de-DE"/>
              </w:rPr>
              <w:tab/>
            </w:r>
            <w:r w:rsidRPr="00BB2117">
              <w:rPr>
                <w:rStyle w:val="Hyperlink"/>
                <w:noProof/>
              </w:rPr>
              <w:t>JWT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EEA1F" w14:textId="1D5A28F1" w:rsidR="00635DC1" w:rsidRDefault="00635DC1">
          <w:pPr>
            <w:pStyle w:val="Verzeichnis3"/>
            <w:tabs>
              <w:tab w:val="left" w:pos="1320"/>
              <w:tab w:val="right" w:leader="dot" w:pos="9350"/>
            </w:tabs>
            <w:rPr>
              <w:noProof/>
              <w:lang w:eastAsia="de-DE"/>
            </w:rPr>
          </w:pPr>
          <w:hyperlink w:anchor="_Toc103782986" w:history="1">
            <w:r w:rsidRPr="00BB2117">
              <w:rPr>
                <w:rStyle w:val="Hyperlink"/>
                <w:noProof/>
              </w:rPr>
              <w:t>4.1.1</w:t>
            </w:r>
            <w:r>
              <w:rPr>
                <w:noProof/>
                <w:lang w:eastAsia="de-DE"/>
              </w:rPr>
              <w:tab/>
            </w:r>
            <w:r w:rsidRPr="00BB2117">
              <w:rPr>
                <w:rStyle w:val="Hyperlink"/>
                <w:noProof/>
              </w:rPr>
              <w:t>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882C0" w14:textId="35ADFBC6" w:rsidR="00635DC1" w:rsidRDefault="00635DC1">
          <w:pPr>
            <w:pStyle w:val="Verzeichnis3"/>
            <w:tabs>
              <w:tab w:val="left" w:pos="1320"/>
              <w:tab w:val="right" w:leader="dot" w:pos="9350"/>
            </w:tabs>
            <w:rPr>
              <w:noProof/>
              <w:lang w:eastAsia="de-DE"/>
            </w:rPr>
          </w:pPr>
          <w:hyperlink w:anchor="_Toc103782987" w:history="1">
            <w:r w:rsidRPr="00BB2117">
              <w:rPr>
                <w:rStyle w:val="Hyperlink"/>
                <w:noProof/>
              </w:rPr>
              <w:t>4.1.2</w:t>
            </w:r>
            <w:r>
              <w:rPr>
                <w:noProof/>
                <w:lang w:eastAsia="de-DE"/>
              </w:rPr>
              <w:tab/>
            </w:r>
            <w:r w:rsidRPr="00BB2117">
              <w:rPr>
                <w:rStyle w:val="Hyperlink"/>
                <w:noProof/>
              </w:rPr>
              <w:t>Payload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CD145" w14:textId="2736C539" w:rsidR="00635DC1" w:rsidRDefault="00635DC1">
          <w:pPr>
            <w:pStyle w:val="Verzeichnis3"/>
            <w:tabs>
              <w:tab w:val="left" w:pos="1320"/>
              <w:tab w:val="right" w:leader="dot" w:pos="9350"/>
            </w:tabs>
            <w:rPr>
              <w:noProof/>
              <w:lang w:eastAsia="de-DE"/>
            </w:rPr>
          </w:pPr>
          <w:hyperlink w:anchor="_Toc103782988" w:history="1">
            <w:r w:rsidRPr="00BB2117">
              <w:rPr>
                <w:rStyle w:val="Hyperlink"/>
                <w:noProof/>
              </w:rPr>
              <w:t>4.1.3</w:t>
            </w:r>
            <w:r>
              <w:rPr>
                <w:noProof/>
                <w:lang w:eastAsia="de-DE"/>
              </w:rPr>
              <w:tab/>
            </w:r>
            <w:r w:rsidRPr="00BB2117">
              <w:rPr>
                <w:rStyle w:val="Hyperlink"/>
                <w:noProof/>
              </w:rPr>
              <w:t>Signatur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535E2" w14:textId="51260447" w:rsidR="00635DC1" w:rsidRDefault="00635DC1">
          <w:pPr>
            <w:pStyle w:val="Verzeichnis2"/>
            <w:tabs>
              <w:tab w:val="left" w:pos="880"/>
              <w:tab w:val="right" w:leader="dot" w:pos="9350"/>
            </w:tabs>
            <w:rPr>
              <w:noProof/>
              <w:lang w:eastAsia="de-DE"/>
            </w:rPr>
          </w:pPr>
          <w:hyperlink w:anchor="_Toc103782989" w:history="1">
            <w:r w:rsidRPr="00BB2117">
              <w:rPr>
                <w:rStyle w:val="Hyperlink"/>
                <w:noProof/>
              </w:rPr>
              <w:t>4.2</w:t>
            </w:r>
            <w:r>
              <w:rPr>
                <w:noProof/>
                <w:lang w:eastAsia="de-DE"/>
              </w:rPr>
              <w:tab/>
            </w:r>
            <w:r w:rsidRPr="00BB2117">
              <w:rPr>
                <w:rStyle w:val="Hyperlink"/>
                <w:noProof/>
              </w:rPr>
              <w:t>ID-Token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0F5A4" w14:textId="270D5BC3" w:rsidR="00635DC1" w:rsidRDefault="00635DC1">
          <w:pPr>
            <w:pStyle w:val="Verzeichnis1"/>
            <w:rPr>
              <w:noProof/>
              <w:lang w:eastAsia="de-DE"/>
            </w:rPr>
          </w:pPr>
          <w:hyperlink w:anchor="_Toc103782990" w:history="1">
            <w:r w:rsidRPr="00BB2117">
              <w:rPr>
                <w:rStyle w:val="Hyperlink"/>
                <w:noProof/>
              </w:rPr>
              <w:t>5</w:t>
            </w:r>
            <w:r>
              <w:rPr>
                <w:noProof/>
                <w:lang w:eastAsia="de-DE"/>
              </w:rPr>
              <w:tab/>
            </w:r>
            <w:r w:rsidRPr="00BB2117">
              <w:rPr>
                <w:rStyle w:val="Hyperlink"/>
                <w:noProof/>
              </w:rPr>
              <w:t>SAML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C8CEB" w14:textId="14F3B317" w:rsidR="00635DC1" w:rsidRDefault="00635DC1">
          <w:pPr>
            <w:pStyle w:val="Verzeichnis2"/>
            <w:tabs>
              <w:tab w:val="left" w:pos="880"/>
              <w:tab w:val="right" w:leader="dot" w:pos="9350"/>
            </w:tabs>
            <w:rPr>
              <w:noProof/>
              <w:lang w:eastAsia="de-DE"/>
            </w:rPr>
          </w:pPr>
          <w:hyperlink w:anchor="_Toc103782991" w:history="1">
            <w:r w:rsidRPr="00BB2117">
              <w:rPr>
                <w:rStyle w:val="Hyperlink"/>
                <w:noProof/>
              </w:rPr>
              <w:t>5.1</w:t>
            </w:r>
            <w:r>
              <w:rPr>
                <w:noProof/>
                <w:lang w:eastAsia="de-DE"/>
              </w:rPr>
              <w:tab/>
            </w:r>
            <w:r w:rsidRPr="00BB2117">
              <w:rPr>
                <w:rStyle w:val="Hyperlink"/>
                <w:noProof/>
              </w:rPr>
              <w:t>Begriffe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6BBE8" w14:textId="5C815C03" w:rsidR="00635DC1" w:rsidRDefault="00635DC1">
          <w:pPr>
            <w:pStyle w:val="Verzeichnis2"/>
            <w:tabs>
              <w:tab w:val="left" w:pos="880"/>
              <w:tab w:val="right" w:leader="dot" w:pos="9350"/>
            </w:tabs>
            <w:rPr>
              <w:noProof/>
              <w:lang w:eastAsia="de-DE"/>
            </w:rPr>
          </w:pPr>
          <w:hyperlink w:anchor="_Toc103782992" w:history="1">
            <w:r w:rsidRPr="00BB2117">
              <w:rPr>
                <w:rStyle w:val="Hyperlink"/>
                <w:noProof/>
              </w:rPr>
              <w:t>5.2</w:t>
            </w:r>
            <w:r>
              <w:rPr>
                <w:noProof/>
                <w:lang w:eastAsia="de-DE"/>
              </w:rPr>
              <w:tab/>
            </w:r>
            <w:r w:rsidRPr="00BB2117">
              <w:rPr>
                <w:rStyle w:val="Hyperlink"/>
                <w:noProof/>
              </w:rPr>
              <w:t>Authentifizierungsablauf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39762" w14:textId="0355D329" w:rsidR="00635DC1" w:rsidRDefault="00635DC1">
          <w:pPr>
            <w:pStyle w:val="Verzeichnis1"/>
            <w:rPr>
              <w:noProof/>
              <w:lang w:eastAsia="de-DE"/>
            </w:rPr>
          </w:pPr>
          <w:hyperlink w:anchor="_Toc103782993" w:history="1">
            <w:r w:rsidRPr="00BB2117">
              <w:rPr>
                <w:rStyle w:val="Hyperlink"/>
                <w:noProof/>
              </w:rPr>
              <w:t>6</w:t>
            </w:r>
            <w:r>
              <w:rPr>
                <w:noProof/>
                <w:lang w:eastAsia="de-DE"/>
              </w:rPr>
              <w:tab/>
            </w:r>
            <w:r w:rsidRPr="00BB2117">
              <w:rPr>
                <w:rStyle w:val="Hyperlink"/>
                <w:noProof/>
              </w:rPr>
              <w:t>Unterschiede zwischen SAML und OIDC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- 10 -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37E38" w14:textId="65C96758" w:rsidR="00635DC1" w:rsidRDefault="00635DC1">
          <w:pPr>
            <w:pStyle w:val="Verzeichnis1"/>
            <w:rPr>
              <w:noProof/>
              <w:lang w:eastAsia="de-DE"/>
            </w:rPr>
          </w:pPr>
          <w:hyperlink w:anchor="_Toc103782994" w:history="1">
            <w:r w:rsidRPr="00BB2117">
              <w:rPr>
                <w:rStyle w:val="Hyperlink"/>
                <w:noProof/>
              </w:rPr>
              <w:t>7</w:t>
            </w:r>
            <w:r>
              <w:rPr>
                <w:noProof/>
                <w:lang w:eastAsia="de-DE"/>
              </w:rPr>
              <w:tab/>
            </w:r>
            <w:r w:rsidRPr="00BB2117">
              <w:rPr>
                <w:rStyle w:val="Hyperlink"/>
                <w:noProof/>
              </w:rPr>
              <w:t>Implementierung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DE850" w14:textId="1FFCB546" w:rsidR="00635DC1" w:rsidRDefault="00635DC1">
          <w:pPr>
            <w:pStyle w:val="Verzeichnis1"/>
            <w:rPr>
              <w:noProof/>
              <w:lang w:eastAsia="de-DE"/>
            </w:rPr>
          </w:pPr>
          <w:hyperlink w:anchor="_Toc103782995" w:history="1">
            <w:r w:rsidRPr="00BB2117">
              <w:rPr>
                <w:rStyle w:val="Hyperlink"/>
                <w:noProof/>
              </w:rPr>
              <w:t>8</w:t>
            </w:r>
            <w:r>
              <w:rPr>
                <w:noProof/>
                <w:lang w:eastAsia="de-DE"/>
              </w:rPr>
              <w:tab/>
            </w:r>
            <w:r w:rsidRPr="00BB2117">
              <w:rPr>
                <w:rStyle w:val="Hyperlink"/>
                <w:noProof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600DA" w14:textId="3023769D" w:rsidR="00635DC1" w:rsidRDefault="00635DC1">
          <w:pPr>
            <w:pStyle w:val="Verzeichnis2"/>
            <w:tabs>
              <w:tab w:val="left" w:pos="880"/>
              <w:tab w:val="right" w:leader="dot" w:pos="9350"/>
            </w:tabs>
            <w:rPr>
              <w:noProof/>
              <w:lang w:eastAsia="de-DE"/>
            </w:rPr>
          </w:pPr>
          <w:hyperlink w:anchor="_Toc103782996" w:history="1">
            <w:r w:rsidRPr="00BB2117">
              <w:rPr>
                <w:rStyle w:val="Hyperlink"/>
                <w:noProof/>
              </w:rPr>
              <w:t>8.1</w:t>
            </w:r>
            <w:r>
              <w:rPr>
                <w:noProof/>
                <w:lang w:eastAsia="de-DE"/>
              </w:rPr>
              <w:tab/>
            </w:r>
            <w:r w:rsidRPr="00BB2117">
              <w:rPr>
                <w:rStyle w:val="Hyperlink"/>
                <w:noProof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BA973" w14:textId="1F47EBF6" w:rsidR="00635DC1" w:rsidRDefault="00635DC1">
          <w:pPr>
            <w:pStyle w:val="Verzeichnis1"/>
            <w:rPr>
              <w:noProof/>
              <w:lang w:eastAsia="de-DE"/>
            </w:rPr>
          </w:pPr>
          <w:hyperlink w:anchor="_Toc103782997" w:history="1">
            <w:r w:rsidRPr="00BB2117">
              <w:rPr>
                <w:rStyle w:val="Hyperlink"/>
                <w:noProof/>
              </w:rPr>
              <w:t>9</w:t>
            </w:r>
            <w:r>
              <w:rPr>
                <w:noProof/>
                <w:lang w:eastAsia="de-DE"/>
              </w:rPr>
              <w:tab/>
            </w:r>
            <w:r w:rsidRPr="00BB2117">
              <w:rPr>
                <w:rStyle w:val="Hyperlink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07D29" w14:textId="3AA0E9A0" w:rsidR="00635DC1" w:rsidRDefault="00635DC1">
          <w:pPr>
            <w:pStyle w:val="Verzeichnis1"/>
            <w:rPr>
              <w:noProof/>
              <w:lang w:eastAsia="de-DE"/>
            </w:rPr>
          </w:pPr>
          <w:hyperlink w:anchor="_Toc103782998" w:history="1">
            <w:r w:rsidRPr="00BB2117">
              <w:rPr>
                <w:rStyle w:val="Hyperlink"/>
                <w:noProof/>
              </w:rPr>
              <w:t>10</w:t>
            </w:r>
            <w:r>
              <w:rPr>
                <w:noProof/>
                <w:lang w:eastAsia="de-DE"/>
              </w:rPr>
              <w:tab/>
            </w:r>
            <w:r w:rsidRPr="00BB2117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1BFAF" w14:textId="749E6C1A" w:rsidR="006D55FA" w:rsidRPr="00184ABF" w:rsidRDefault="008D7E66">
          <w:r>
            <w:fldChar w:fldCharType="end"/>
          </w:r>
        </w:p>
      </w:sdtContent>
    </w:sdt>
    <w:p w14:paraId="192A1B5C" w14:textId="52175D43" w:rsidR="00343064" w:rsidRDefault="00343064" w:rsidP="00343064">
      <w:pPr>
        <w:pStyle w:val="TextFHgroundFett"/>
        <w:jc w:val="left"/>
      </w:pPr>
      <w:r>
        <w:lastRenderedPageBreak/>
        <w:t>Abbildungsverzeichnis</w:t>
      </w:r>
    </w:p>
    <w:p w14:paraId="67F7CF10" w14:textId="61D85816" w:rsidR="00635DC1" w:rsidRDefault="004D60BD">
      <w:pPr>
        <w:pStyle w:val="Abbildungsverzeichnis"/>
        <w:tabs>
          <w:tab w:val="right" w:leader="dot" w:pos="9350"/>
        </w:tabs>
        <w:rPr>
          <w:noProof/>
          <w:lang w:eastAsia="de-DE"/>
        </w:rPr>
      </w:pPr>
      <w:r>
        <w:rPr>
          <w:noProof/>
          <w:lang w:val="en-US"/>
        </w:rPr>
        <w:fldChar w:fldCharType="begin"/>
      </w:r>
      <w:r>
        <w:rPr>
          <w:noProof/>
        </w:rPr>
        <w:instrText xml:space="preserve"> TOC \h \z \t "Abbildung FH" \c </w:instrText>
      </w:r>
      <w:r>
        <w:rPr>
          <w:noProof/>
          <w:lang w:val="en-US"/>
        </w:rPr>
        <w:fldChar w:fldCharType="separate"/>
      </w:r>
      <w:hyperlink w:anchor="_Toc103782999" w:history="1">
        <w:r w:rsidR="00635DC1" w:rsidRPr="00A35AB4">
          <w:rPr>
            <w:rStyle w:val="Hyperlink"/>
            <w:noProof/>
          </w:rPr>
          <w:t>Abbildung 1: Authorization Code Grant</w:t>
        </w:r>
        <w:r w:rsidR="00635DC1">
          <w:rPr>
            <w:noProof/>
            <w:webHidden/>
          </w:rPr>
          <w:tab/>
        </w:r>
        <w:r w:rsidR="00635DC1">
          <w:rPr>
            <w:noProof/>
            <w:webHidden/>
          </w:rPr>
          <w:fldChar w:fldCharType="begin"/>
        </w:r>
        <w:r w:rsidR="00635DC1">
          <w:rPr>
            <w:noProof/>
            <w:webHidden/>
          </w:rPr>
          <w:instrText xml:space="preserve"> PAGEREF _Toc103782999 \h </w:instrText>
        </w:r>
        <w:r w:rsidR="00635DC1">
          <w:rPr>
            <w:noProof/>
            <w:webHidden/>
          </w:rPr>
        </w:r>
        <w:r w:rsidR="00635DC1">
          <w:rPr>
            <w:noProof/>
            <w:webHidden/>
          </w:rPr>
          <w:fldChar w:fldCharType="separate"/>
        </w:r>
        <w:r w:rsidR="00635DC1">
          <w:rPr>
            <w:noProof/>
            <w:webHidden/>
          </w:rPr>
          <w:t>- 3 -</w:t>
        </w:r>
        <w:r w:rsidR="00635DC1">
          <w:rPr>
            <w:noProof/>
            <w:webHidden/>
          </w:rPr>
          <w:fldChar w:fldCharType="end"/>
        </w:r>
      </w:hyperlink>
    </w:p>
    <w:p w14:paraId="28CF8BFB" w14:textId="61C28EAE" w:rsidR="00635DC1" w:rsidRDefault="00635DC1">
      <w:pPr>
        <w:pStyle w:val="Abbildungsverzeichnis"/>
        <w:tabs>
          <w:tab w:val="right" w:leader="dot" w:pos="9350"/>
        </w:tabs>
        <w:rPr>
          <w:noProof/>
          <w:lang w:eastAsia="de-DE"/>
        </w:rPr>
      </w:pPr>
      <w:hyperlink w:anchor="_Toc103783000" w:history="1">
        <w:r w:rsidRPr="00A35AB4">
          <w:rPr>
            <w:rStyle w:val="Hyperlink"/>
            <w:noProof/>
          </w:rPr>
          <w:t>Abbildung 2: Implicit Grant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_Toc103783000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3D39D6A1" w14:textId="0B80A55E" w:rsidR="00635DC1" w:rsidRDefault="00635DC1">
      <w:pPr>
        <w:pStyle w:val="Abbildungsverzeichnis"/>
        <w:tabs>
          <w:tab w:val="right" w:leader="dot" w:pos="9350"/>
        </w:tabs>
        <w:rPr>
          <w:noProof/>
          <w:lang w:eastAsia="de-DE"/>
        </w:rPr>
      </w:pPr>
      <w:hyperlink w:anchor="_Toc103783001" w:history="1">
        <w:r w:rsidRPr="00A35AB4">
          <w:rPr>
            <w:rStyle w:val="Hyperlink"/>
            <w:noProof/>
          </w:rPr>
          <w:t>Abbildung 3: Resource Owner Password Credentials Grant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_Toc103783001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6EEBAC09" w14:textId="610CB311" w:rsidR="00635DC1" w:rsidRDefault="00635DC1">
      <w:pPr>
        <w:pStyle w:val="Abbildungsverzeichnis"/>
        <w:tabs>
          <w:tab w:val="right" w:leader="dot" w:pos="9350"/>
        </w:tabs>
        <w:rPr>
          <w:noProof/>
          <w:lang w:eastAsia="de-DE"/>
        </w:rPr>
      </w:pPr>
      <w:hyperlink w:anchor="_Toc103783002" w:history="1">
        <w:r w:rsidRPr="00A35AB4">
          <w:rPr>
            <w:rStyle w:val="Hyperlink"/>
            <w:noProof/>
          </w:rPr>
          <w:t>Abbildung 4: Client Credentials Grant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_Toc103783002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6233D565" w14:textId="06E1AFA0" w:rsidR="00635DC1" w:rsidRDefault="00635DC1">
      <w:pPr>
        <w:pStyle w:val="Abbildungsverzeichnis"/>
        <w:tabs>
          <w:tab w:val="right" w:leader="dot" w:pos="9350"/>
        </w:tabs>
        <w:rPr>
          <w:noProof/>
          <w:lang w:eastAsia="de-DE"/>
        </w:rPr>
      </w:pPr>
      <w:hyperlink w:anchor="_Toc103783003" w:history="1">
        <w:r w:rsidRPr="00A35AB4">
          <w:rPr>
            <w:rStyle w:val="Hyperlink"/>
            <w:noProof/>
          </w:rPr>
          <w:t>Abbildung 5: SAML-Deep-Links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_Toc103783003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- 9 -</w:t>
        </w:r>
        <w:r>
          <w:rPr>
            <w:noProof/>
            <w:webHidden/>
          </w:rPr>
          <w:fldChar w:fldCharType="end"/>
        </w:r>
      </w:hyperlink>
    </w:p>
    <w:p w14:paraId="2CC30EB1" w14:textId="798E74E8" w:rsidR="006D55FA" w:rsidRPr="00E54F3A" w:rsidRDefault="004D60BD" w:rsidP="00E54F3A">
      <w:pPr>
        <w:pStyle w:val="TextFH"/>
        <w:rPr>
          <w:noProof/>
        </w:rPr>
      </w:pPr>
      <w:r>
        <w:rPr>
          <w:noProof/>
        </w:rPr>
        <w:fldChar w:fldCharType="end"/>
      </w:r>
      <w:r w:rsidR="006D55FA">
        <w:br w:type="page"/>
      </w:r>
    </w:p>
    <w:p w14:paraId="604E3B8D" w14:textId="78BE0497" w:rsidR="00343064" w:rsidRDefault="00343064" w:rsidP="00343064">
      <w:pPr>
        <w:pStyle w:val="TextFHgroundFett"/>
        <w:jc w:val="left"/>
      </w:pPr>
      <w:r>
        <w:lastRenderedPageBreak/>
        <w:t>Tabellenverzeichnis</w:t>
      </w:r>
    </w:p>
    <w:p w14:paraId="344F7BBF" w14:textId="02D1FCC4" w:rsidR="00343064" w:rsidRDefault="004D60BD" w:rsidP="004D60BD">
      <w:pPr>
        <w:pStyle w:val="TextFH"/>
      </w:pPr>
      <w:r>
        <w:rPr>
          <w:rFonts w:asciiTheme="minorHAnsi" w:hAnsiTheme="minorHAnsi" w:cstheme="minorBidi"/>
          <w:lang w:val="en-US"/>
        </w:rPr>
        <w:fldChar w:fldCharType="begin"/>
      </w:r>
      <w:r>
        <w:instrText xml:space="preserve"> TOC \h \z \t "Tabelle FH" \c </w:instrText>
      </w:r>
      <w:r>
        <w:rPr>
          <w:rFonts w:asciiTheme="minorHAnsi" w:hAnsiTheme="minorHAnsi" w:cstheme="minorBidi"/>
          <w:lang w:val="en-US"/>
        </w:rPr>
        <w:fldChar w:fldCharType="separate"/>
      </w:r>
      <w:r w:rsidR="00635DC1">
        <w:rPr>
          <w:rFonts w:asciiTheme="minorHAnsi" w:hAnsiTheme="minorHAnsi" w:cstheme="minorBidi"/>
          <w:b/>
          <w:bCs/>
          <w:noProof/>
        </w:rPr>
        <w:t>Es konnten keine Einträge für ein Abbildungsverzeichnis gefunden werden.</w:t>
      </w:r>
      <w:r>
        <w:fldChar w:fldCharType="end"/>
      </w:r>
    </w:p>
    <w:p w14:paraId="0F061E1D" w14:textId="77777777" w:rsidR="006D55FA" w:rsidRDefault="006D55FA">
      <w:pPr>
        <w:rPr>
          <w:rFonts w:ascii="Arial" w:hAnsi="Arial" w:cs="Arial"/>
          <w:b/>
          <w:sz w:val="28"/>
        </w:rPr>
      </w:pPr>
      <w:r>
        <w:br w:type="page"/>
      </w:r>
    </w:p>
    <w:p w14:paraId="684B1AF6" w14:textId="7375F35D" w:rsidR="00343064" w:rsidRDefault="00343064" w:rsidP="00343064">
      <w:pPr>
        <w:pStyle w:val="TextFHgroundFett"/>
        <w:jc w:val="left"/>
      </w:pPr>
      <w:r>
        <w:lastRenderedPageBreak/>
        <w:t>Abkürzungsverzeichnis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2"/>
        <w:gridCol w:w="6178"/>
      </w:tblGrid>
      <w:tr w:rsidR="00343064" w14:paraId="2F1CE0D8" w14:textId="77777777" w:rsidTr="0057771E">
        <w:tc>
          <w:tcPr>
            <w:tcW w:w="3182" w:type="dxa"/>
          </w:tcPr>
          <w:p w14:paraId="245641A3" w14:textId="77777777" w:rsidR="00343064" w:rsidRDefault="00343064" w:rsidP="00343064">
            <w:pPr>
              <w:pStyle w:val="TextFHkleinundfett"/>
            </w:pPr>
            <w:r>
              <w:t>Abkürzung</w:t>
            </w:r>
          </w:p>
        </w:tc>
        <w:tc>
          <w:tcPr>
            <w:tcW w:w="6178" w:type="dxa"/>
          </w:tcPr>
          <w:p w14:paraId="1C20BDC5" w14:textId="77777777" w:rsidR="00343064" w:rsidRDefault="00343064" w:rsidP="00343064">
            <w:pPr>
              <w:pStyle w:val="TextFHkleinundfett"/>
            </w:pPr>
            <w:r>
              <w:t>Beschreibung</w:t>
            </w:r>
          </w:p>
        </w:tc>
      </w:tr>
      <w:tr w:rsidR="00343064" w14:paraId="70A23A92" w14:textId="77777777" w:rsidTr="0057771E">
        <w:tc>
          <w:tcPr>
            <w:tcW w:w="3182" w:type="dxa"/>
          </w:tcPr>
          <w:p w14:paraId="01EA93BE" w14:textId="5B0F1713" w:rsidR="00343064" w:rsidRDefault="00343064" w:rsidP="00343064">
            <w:pPr>
              <w:pStyle w:val="TextFH"/>
            </w:pPr>
          </w:p>
        </w:tc>
        <w:tc>
          <w:tcPr>
            <w:tcW w:w="6178" w:type="dxa"/>
          </w:tcPr>
          <w:p w14:paraId="1F328843" w14:textId="6CF52292" w:rsidR="00343064" w:rsidRDefault="00343064" w:rsidP="00343064">
            <w:pPr>
              <w:pStyle w:val="TextFH"/>
            </w:pPr>
          </w:p>
        </w:tc>
      </w:tr>
    </w:tbl>
    <w:p w14:paraId="529F3AB4" w14:textId="7AC04C40" w:rsidR="00725CFA" w:rsidRPr="006E342E" w:rsidRDefault="00725CFA" w:rsidP="006E342E">
      <w:pPr>
        <w:rPr>
          <w:rFonts w:ascii="Arial" w:hAnsi="Arial" w:cs="Arial"/>
          <w:b/>
          <w:sz w:val="28"/>
        </w:rPr>
        <w:sectPr w:rsidR="00725CFA" w:rsidRPr="006E342E" w:rsidSect="00725CFA">
          <w:footerReference w:type="default" r:id="rId17"/>
          <w:pgSz w:w="12240" w:h="15840"/>
          <w:pgMar w:top="1440" w:right="1440" w:bottom="1440" w:left="1440" w:header="708" w:footer="708" w:gutter="0"/>
          <w:pgNumType w:fmt="upperRoman" w:start="1"/>
          <w:cols w:space="708"/>
          <w:docGrid w:linePitch="360"/>
        </w:sectPr>
      </w:pPr>
    </w:p>
    <w:p w14:paraId="726A7583" w14:textId="77777777" w:rsidR="00662DCC" w:rsidRDefault="00662DCC" w:rsidP="00A63F74">
      <w:pPr>
        <w:pStyle w:val="berschriftFH1"/>
      </w:pPr>
      <w:bookmarkStart w:id="0" w:name="_Toc103782971"/>
      <w:r>
        <w:lastRenderedPageBreak/>
        <w:t>Einleitung</w:t>
      </w:r>
      <w:bookmarkEnd w:id="0"/>
    </w:p>
    <w:p w14:paraId="792B1261" w14:textId="77777777" w:rsidR="00662DCC" w:rsidRDefault="00662DCC" w:rsidP="00A63F74">
      <w:pPr>
        <w:pStyle w:val="berschriftFH2"/>
      </w:pPr>
      <w:bookmarkStart w:id="1" w:name="_Toc103782972"/>
      <w:r>
        <w:t>Motivation</w:t>
      </w:r>
      <w:bookmarkEnd w:id="1"/>
    </w:p>
    <w:p w14:paraId="463EC508" w14:textId="77777777" w:rsidR="00662DCC" w:rsidRDefault="00662DCC" w:rsidP="00A63F74">
      <w:pPr>
        <w:pStyle w:val="berschriftFH2"/>
      </w:pPr>
      <w:bookmarkStart w:id="2" w:name="_Toc103782973"/>
      <w:r>
        <w:t>Ziel</w:t>
      </w:r>
      <w:bookmarkEnd w:id="2"/>
    </w:p>
    <w:p w14:paraId="18B1C0C4" w14:textId="5DC64DB0" w:rsidR="00662DCC" w:rsidRPr="00D04A65" w:rsidRDefault="00662DCC" w:rsidP="00A63F74">
      <w:pPr>
        <w:pStyle w:val="berschriftFH2"/>
      </w:pPr>
      <w:bookmarkStart w:id="3" w:name="_Toc103782974"/>
      <w:r>
        <w:t>Vorgehensweise</w:t>
      </w:r>
      <w:bookmarkEnd w:id="3"/>
      <w:r>
        <w:br w:type="page"/>
      </w:r>
    </w:p>
    <w:p w14:paraId="316FEB49" w14:textId="5FBFDABC" w:rsidR="008272CC" w:rsidRDefault="008272CC" w:rsidP="00A63F74">
      <w:pPr>
        <w:pStyle w:val="berschriftFH1"/>
      </w:pPr>
      <w:bookmarkStart w:id="4" w:name="_Hlk92456648"/>
      <w:bookmarkStart w:id="5" w:name="_Toc103782975"/>
      <w:r>
        <w:lastRenderedPageBreak/>
        <w:t>Unterschied Autorisierung und Authentifizierung</w:t>
      </w:r>
      <w:bookmarkEnd w:id="5"/>
    </w:p>
    <w:p w14:paraId="5E37452C" w14:textId="74AA0C0B" w:rsidR="008272CC" w:rsidRDefault="008272CC" w:rsidP="00325616">
      <w:pPr>
        <w:pStyle w:val="TextFH"/>
        <w:numPr>
          <w:ilvl w:val="0"/>
          <w:numId w:val="13"/>
        </w:numPr>
        <w:spacing w:after="0"/>
        <w:ind w:hanging="357"/>
      </w:pPr>
      <w:r>
        <w:t>Autorisierung</w:t>
      </w:r>
    </w:p>
    <w:p w14:paraId="3A9D039F" w14:textId="0F26613F" w:rsidR="008272CC" w:rsidRDefault="008272CC" w:rsidP="00325616">
      <w:pPr>
        <w:pStyle w:val="TextFH"/>
        <w:numPr>
          <w:ilvl w:val="1"/>
          <w:numId w:val="13"/>
        </w:numPr>
        <w:spacing w:after="0"/>
        <w:ind w:hanging="357"/>
      </w:pPr>
      <w:r>
        <w:t>Sch</w:t>
      </w:r>
      <w:r w:rsidR="004D5FBA">
        <w:t>u</w:t>
      </w:r>
      <w:r>
        <w:t>tz vor Ressource</w:t>
      </w:r>
    </w:p>
    <w:p w14:paraId="769649F9" w14:textId="5DEFA3AC" w:rsidR="001B5F0E" w:rsidRDefault="001B5F0E" w:rsidP="00325616">
      <w:pPr>
        <w:pStyle w:val="TextFH"/>
        <w:numPr>
          <w:ilvl w:val="1"/>
          <w:numId w:val="13"/>
        </w:numPr>
        <w:spacing w:after="0"/>
        <w:ind w:hanging="357"/>
      </w:pPr>
      <w:r>
        <w:t>Erlaubnis wird benötigt, um auf eine bestimmte Ressource zuzugreifen</w:t>
      </w:r>
    </w:p>
    <w:p w14:paraId="4D66E3B0" w14:textId="55D40AF4" w:rsidR="001B5F0E" w:rsidRDefault="001B5F0E" w:rsidP="00325616">
      <w:pPr>
        <w:pStyle w:val="TextFH"/>
        <w:numPr>
          <w:ilvl w:val="1"/>
          <w:numId w:val="13"/>
        </w:numPr>
        <w:spacing w:after="0"/>
        <w:ind w:hanging="357"/>
      </w:pPr>
      <w:r>
        <w:t>Beispiel</w:t>
      </w:r>
    </w:p>
    <w:p w14:paraId="42B51CBD" w14:textId="54BE5721" w:rsidR="001B5F0E" w:rsidRDefault="001B5F0E" w:rsidP="00325616">
      <w:pPr>
        <w:pStyle w:val="TextFH"/>
        <w:numPr>
          <w:ilvl w:val="2"/>
          <w:numId w:val="13"/>
        </w:numPr>
        <w:spacing w:after="0"/>
        <w:ind w:hanging="357"/>
      </w:pPr>
      <w:r>
        <w:t>Parkhilfe</w:t>
      </w:r>
    </w:p>
    <w:p w14:paraId="46DDA22B" w14:textId="391D0E89" w:rsidR="008272CC" w:rsidRDefault="001B5F0E" w:rsidP="00325616">
      <w:pPr>
        <w:pStyle w:val="TextFH"/>
        <w:numPr>
          <w:ilvl w:val="0"/>
          <w:numId w:val="13"/>
        </w:numPr>
        <w:spacing w:after="0"/>
        <w:ind w:hanging="357"/>
      </w:pPr>
      <w:r>
        <w:t>Authentifizierung</w:t>
      </w:r>
    </w:p>
    <w:p w14:paraId="082BD0A9" w14:textId="77777777" w:rsidR="001B5F0E" w:rsidRDefault="001B5F0E" w:rsidP="00325616">
      <w:pPr>
        <w:pStyle w:val="TextFH"/>
        <w:numPr>
          <w:ilvl w:val="1"/>
          <w:numId w:val="13"/>
        </w:numPr>
        <w:spacing w:after="0"/>
        <w:ind w:hanging="357"/>
      </w:pPr>
      <w:r>
        <w:t>Stellt sicher, dass die angegebene Person oder der Service auch korrekt ist</w:t>
      </w:r>
    </w:p>
    <w:p w14:paraId="2AC3676D" w14:textId="348FA939" w:rsidR="001B5F0E" w:rsidRDefault="001B5F0E" w:rsidP="00325616">
      <w:pPr>
        <w:pStyle w:val="TextFH"/>
        <w:numPr>
          <w:ilvl w:val="1"/>
          <w:numId w:val="13"/>
        </w:numPr>
        <w:spacing w:after="0"/>
        <w:ind w:hanging="357"/>
      </w:pPr>
      <w:r>
        <w:t>Handelt es sich wirklich um die Person oder der Service für den er sich ausgibt</w:t>
      </w:r>
    </w:p>
    <w:p w14:paraId="065BCFB2" w14:textId="43065D18" w:rsidR="001B5F0E" w:rsidRDefault="001B5F0E" w:rsidP="00325616">
      <w:pPr>
        <w:pStyle w:val="TextFH"/>
        <w:numPr>
          <w:ilvl w:val="1"/>
          <w:numId w:val="13"/>
        </w:numPr>
        <w:spacing w:after="0"/>
        <w:ind w:hanging="357"/>
      </w:pPr>
      <w:r>
        <w:t>Beispiel</w:t>
      </w:r>
    </w:p>
    <w:p w14:paraId="662E3BA1" w14:textId="567383FA" w:rsidR="001B5F0E" w:rsidRPr="008272CC" w:rsidRDefault="001B5F0E" w:rsidP="00325616">
      <w:pPr>
        <w:pStyle w:val="TextFH"/>
        <w:numPr>
          <w:ilvl w:val="2"/>
          <w:numId w:val="13"/>
        </w:numPr>
        <w:spacing w:after="0"/>
        <w:ind w:hanging="357"/>
      </w:pPr>
      <w:r>
        <w:t>Hotelkarte an der Rezeption</w:t>
      </w:r>
    </w:p>
    <w:p w14:paraId="0DBBBFBD" w14:textId="77777777" w:rsidR="00184ABF" w:rsidRDefault="00184ABF">
      <w:pPr>
        <w:rPr>
          <w:rFonts w:ascii="Arial" w:hAnsi="Arial" w:cs="Arial"/>
          <w:b/>
          <w:bCs/>
          <w:sz w:val="28"/>
          <w:szCs w:val="28"/>
        </w:rPr>
      </w:pPr>
      <w:bookmarkStart w:id="6" w:name="_Toc103782976"/>
      <w:r>
        <w:br w:type="page"/>
      </w:r>
    </w:p>
    <w:p w14:paraId="763CE8EE" w14:textId="7CA62A90" w:rsidR="00662DCC" w:rsidRDefault="00912F3B" w:rsidP="00A63F74">
      <w:pPr>
        <w:pStyle w:val="berschriftFH1"/>
      </w:pPr>
      <w:r>
        <w:lastRenderedPageBreak/>
        <w:t>OAuth 2.0</w:t>
      </w:r>
      <w:bookmarkEnd w:id="6"/>
    </w:p>
    <w:p w14:paraId="3372162C" w14:textId="07325727" w:rsidR="00107AB1" w:rsidRDefault="00107AB1" w:rsidP="00325616">
      <w:pPr>
        <w:pStyle w:val="TextFH"/>
        <w:numPr>
          <w:ilvl w:val="0"/>
          <w:numId w:val="14"/>
        </w:numPr>
        <w:spacing w:after="0"/>
      </w:pPr>
      <w:r>
        <w:t>Standard der 2012 entwickelt wurde</w:t>
      </w:r>
    </w:p>
    <w:p w14:paraId="31463688" w14:textId="5ED089F0" w:rsidR="00107AB1" w:rsidRDefault="00107AB1" w:rsidP="00325616">
      <w:pPr>
        <w:pStyle w:val="TextFH"/>
        <w:numPr>
          <w:ilvl w:val="0"/>
          <w:numId w:val="14"/>
        </w:numPr>
        <w:spacing w:after="0"/>
      </w:pPr>
      <w:r>
        <w:t>Dient zur Autorisierung mittels eines Access-Tokens</w:t>
      </w:r>
    </w:p>
    <w:p w14:paraId="01489F3F" w14:textId="39944C99" w:rsidR="00CF5E97" w:rsidRDefault="00CF5E97" w:rsidP="00CF5E97">
      <w:pPr>
        <w:pStyle w:val="berschriftFH2"/>
      </w:pPr>
      <w:bookmarkStart w:id="7" w:name="_Toc103782977"/>
      <w:r>
        <w:t>Tokens</w:t>
      </w:r>
      <w:bookmarkEnd w:id="7"/>
    </w:p>
    <w:p w14:paraId="2E5944F6" w14:textId="6877B2AE" w:rsidR="00107AB1" w:rsidRDefault="00107AB1" w:rsidP="00325616">
      <w:pPr>
        <w:pStyle w:val="TextFH"/>
        <w:numPr>
          <w:ilvl w:val="0"/>
          <w:numId w:val="14"/>
        </w:numPr>
        <w:spacing w:after="0"/>
      </w:pPr>
      <w:r>
        <w:t>Access-Token</w:t>
      </w:r>
    </w:p>
    <w:p w14:paraId="530EBCF6" w14:textId="693916DD" w:rsidR="00107AB1" w:rsidRDefault="00107AB1" w:rsidP="00325616">
      <w:pPr>
        <w:pStyle w:val="TextFH"/>
        <w:numPr>
          <w:ilvl w:val="1"/>
          <w:numId w:val="14"/>
        </w:numPr>
        <w:spacing w:after="0"/>
      </w:pPr>
      <w:r>
        <w:t>Notwendig für die Autorisierung</w:t>
      </w:r>
    </w:p>
    <w:p w14:paraId="0D10C769" w14:textId="4E2F1658" w:rsidR="00107AB1" w:rsidRDefault="00107AB1" w:rsidP="00325616">
      <w:pPr>
        <w:pStyle w:val="TextFH"/>
        <w:numPr>
          <w:ilvl w:val="0"/>
          <w:numId w:val="14"/>
        </w:numPr>
        <w:spacing w:after="0"/>
      </w:pPr>
      <w:r>
        <w:t>Refresh-Token</w:t>
      </w:r>
    </w:p>
    <w:p w14:paraId="7F7903AF" w14:textId="16318AEA" w:rsidR="00107AB1" w:rsidRDefault="00107AB1" w:rsidP="00325616">
      <w:pPr>
        <w:pStyle w:val="TextFH"/>
        <w:numPr>
          <w:ilvl w:val="1"/>
          <w:numId w:val="14"/>
        </w:numPr>
        <w:spacing w:after="0"/>
      </w:pPr>
      <w:r>
        <w:t>Aktualisiert den Access-Token, damit dieser nicht abläuft</w:t>
      </w:r>
    </w:p>
    <w:p w14:paraId="5541E81E" w14:textId="05AAF985" w:rsidR="00107AB1" w:rsidRDefault="00107AB1" w:rsidP="00325616">
      <w:pPr>
        <w:pStyle w:val="TextFH"/>
        <w:numPr>
          <w:ilvl w:val="0"/>
          <w:numId w:val="14"/>
        </w:numPr>
        <w:spacing w:after="0"/>
      </w:pPr>
      <w:r>
        <w:t>Code-Token</w:t>
      </w:r>
    </w:p>
    <w:p w14:paraId="0B3313E0" w14:textId="34B1EA02" w:rsidR="00107AB1" w:rsidRDefault="00107AB1" w:rsidP="00325616">
      <w:pPr>
        <w:pStyle w:val="TextFH"/>
        <w:numPr>
          <w:ilvl w:val="1"/>
          <w:numId w:val="14"/>
        </w:numPr>
        <w:spacing w:after="0"/>
      </w:pPr>
      <w:r>
        <w:t>Wird in speziellen Autorisierungsabläufe gebraucht, um initial ein Access-Token und Refresh-Token zu erhalten</w:t>
      </w:r>
    </w:p>
    <w:p w14:paraId="286B2139" w14:textId="0544C662" w:rsidR="00CF5E97" w:rsidRDefault="00CF5E97" w:rsidP="00CF5E97">
      <w:pPr>
        <w:pStyle w:val="berschriftFH2"/>
      </w:pPr>
      <w:bookmarkStart w:id="8" w:name="_Toc103782978"/>
      <w:r>
        <w:t>Rollen</w:t>
      </w:r>
      <w:bookmarkEnd w:id="8"/>
    </w:p>
    <w:p w14:paraId="327D2F60" w14:textId="3B14B284" w:rsidR="00107AB1" w:rsidRDefault="00107AB1" w:rsidP="00325616">
      <w:pPr>
        <w:pStyle w:val="TextFH"/>
        <w:numPr>
          <w:ilvl w:val="1"/>
          <w:numId w:val="14"/>
        </w:numPr>
        <w:spacing w:after="0"/>
      </w:pPr>
      <w:r>
        <w:t>Ressourcen-Besitzer</w:t>
      </w:r>
    </w:p>
    <w:p w14:paraId="24113637" w14:textId="1CA23FF3" w:rsidR="00107AB1" w:rsidRDefault="00107AB1" w:rsidP="00325616">
      <w:pPr>
        <w:pStyle w:val="TextFH"/>
        <w:numPr>
          <w:ilvl w:val="1"/>
          <w:numId w:val="14"/>
        </w:numPr>
        <w:spacing w:after="0"/>
      </w:pPr>
      <w:r>
        <w:t>Client</w:t>
      </w:r>
    </w:p>
    <w:p w14:paraId="177C0540" w14:textId="5D70CA5C" w:rsidR="00107AB1" w:rsidRDefault="00107AB1" w:rsidP="00325616">
      <w:pPr>
        <w:pStyle w:val="TextFH"/>
        <w:numPr>
          <w:ilvl w:val="1"/>
          <w:numId w:val="14"/>
        </w:numPr>
        <w:spacing w:after="0"/>
      </w:pPr>
      <w:r>
        <w:t>Autorisierungsserver</w:t>
      </w:r>
    </w:p>
    <w:p w14:paraId="605C8009" w14:textId="30B19184" w:rsidR="00CF5E97" w:rsidRDefault="00107AB1" w:rsidP="00325616">
      <w:pPr>
        <w:pStyle w:val="TextFH"/>
        <w:numPr>
          <w:ilvl w:val="1"/>
          <w:numId w:val="14"/>
        </w:numPr>
        <w:spacing w:after="0"/>
      </w:pPr>
      <w:r>
        <w:t>Ressourcen-Server</w:t>
      </w:r>
    </w:p>
    <w:p w14:paraId="5E7E1620" w14:textId="76B77F03" w:rsidR="008930A3" w:rsidRDefault="008930A3" w:rsidP="008930A3">
      <w:pPr>
        <w:pStyle w:val="TextFH"/>
        <w:spacing w:after="0"/>
      </w:pPr>
    </w:p>
    <w:p w14:paraId="78908F9F" w14:textId="414394AC" w:rsidR="00184ABF" w:rsidRDefault="00184ABF" w:rsidP="008930A3">
      <w:pPr>
        <w:pStyle w:val="TextFH"/>
        <w:spacing w:after="0"/>
      </w:pPr>
    </w:p>
    <w:p w14:paraId="58AB5962" w14:textId="12DF94E4" w:rsidR="00184ABF" w:rsidRDefault="00184ABF" w:rsidP="008930A3">
      <w:pPr>
        <w:pStyle w:val="TextFH"/>
        <w:spacing w:after="0"/>
      </w:pPr>
    </w:p>
    <w:p w14:paraId="265FB69C" w14:textId="38EB3E13" w:rsidR="00184ABF" w:rsidRDefault="00184ABF" w:rsidP="008930A3">
      <w:pPr>
        <w:pStyle w:val="TextFH"/>
        <w:spacing w:after="0"/>
      </w:pPr>
    </w:p>
    <w:p w14:paraId="33B92F74" w14:textId="20C2EE2C" w:rsidR="00184ABF" w:rsidRDefault="00184ABF" w:rsidP="008930A3">
      <w:pPr>
        <w:pStyle w:val="TextFH"/>
        <w:spacing w:after="0"/>
      </w:pPr>
    </w:p>
    <w:p w14:paraId="7137C20F" w14:textId="32127446" w:rsidR="00184ABF" w:rsidRDefault="00184ABF" w:rsidP="008930A3">
      <w:pPr>
        <w:pStyle w:val="TextFH"/>
        <w:spacing w:after="0"/>
      </w:pPr>
    </w:p>
    <w:p w14:paraId="09035FD9" w14:textId="5A50E1BC" w:rsidR="00184ABF" w:rsidRDefault="00184ABF" w:rsidP="008930A3">
      <w:pPr>
        <w:pStyle w:val="TextFH"/>
        <w:spacing w:after="0"/>
      </w:pPr>
    </w:p>
    <w:p w14:paraId="6BF0CBFA" w14:textId="095A5B37" w:rsidR="00184ABF" w:rsidRDefault="00184ABF" w:rsidP="008930A3">
      <w:pPr>
        <w:pStyle w:val="TextFH"/>
        <w:spacing w:after="0"/>
      </w:pPr>
    </w:p>
    <w:p w14:paraId="6A69F8F6" w14:textId="4D3A51AF" w:rsidR="00184ABF" w:rsidRDefault="00184ABF" w:rsidP="008930A3">
      <w:pPr>
        <w:pStyle w:val="TextFH"/>
        <w:spacing w:after="0"/>
      </w:pPr>
    </w:p>
    <w:p w14:paraId="515C8030" w14:textId="76C79D0F" w:rsidR="00184ABF" w:rsidRDefault="00184ABF" w:rsidP="008930A3">
      <w:pPr>
        <w:pStyle w:val="TextFH"/>
        <w:spacing w:after="0"/>
      </w:pPr>
    </w:p>
    <w:p w14:paraId="62E14521" w14:textId="5FF8657B" w:rsidR="00184ABF" w:rsidRDefault="00184ABF" w:rsidP="008930A3">
      <w:pPr>
        <w:pStyle w:val="TextFH"/>
        <w:spacing w:after="0"/>
      </w:pPr>
    </w:p>
    <w:p w14:paraId="575A056F" w14:textId="53B79B75" w:rsidR="00184ABF" w:rsidRDefault="00184ABF" w:rsidP="008930A3">
      <w:pPr>
        <w:pStyle w:val="TextFH"/>
        <w:spacing w:after="0"/>
      </w:pPr>
    </w:p>
    <w:p w14:paraId="45D3B2C4" w14:textId="77777777" w:rsidR="00184ABF" w:rsidRDefault="00184ABF" w:rsidP="008930A3">
      <w:pPr>
        <w:pStyle w:val="TextFH"/>
        <w:spacing w:after="0"/>
      </w:pPr>
    </w:p>
    <w:p w14:paraId="156F6D6D" w14:textId="793AD53B" w:rsidR="00CF5E97" w:rsidRDefault="00CF5E97" w:rsidP="00CF5E97">
      <w:pPr>
        <w:pStyle w:val="berschriftFH2"/>
      </w:pPr>
      <w:bookmarkStart w:id="9" w:name="_Toc103782979"/>
      <w:r>
        <w:lastRenderedPageBreak/>
        <w:t>Autorisierungsabläufe</w:t>
      </w:r>
      <w:bookmarkEnd w:id="9"/>
    </w:p>
    <w:p w14:paraId="64555806" w14:textId="7D842516" w:rsidR="004D5FBA" w:rsidRDefault="004D5FBA" w:rsidP="0068432D">
      <w:pPr>
        <w:pStyle w:val="berschriftFh3"/>
      </w:pPr>
      <w:bookmarkStart w:id="10" w:name="_Toc103782980"/>
      <w:r w:rsidRPr="004D5FBA">
        <w:t>Authorization Code Grant</w:t>
      </w:r>
      <w:bookmarkEnd w:id="10"/>
    </w:p>
    <w:p w14:paraId="50922E18" w14:textId="77777777" w:rsidR="00635DC1" w:rsidRDefault="006E2909" w:rsidP="00635DC1">
      <w:pPr>
        <w:pStyle w:val="TextFH"/>
        <w:keepNext/>
        <w:spacing w:after="0"/>
      </w:pPr>
      <w:r>
        <w:rPr>
          <w:noProof/>
        </w:rPr>
        <w:drawing>
          <wp:inline distT="0" distB="0" distL="0" distR="0" wp14:anchorId="129F59CE" wp14:editId="7440BF49">
            <wp:extent cx="5391902" cy="4525006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13AD" w14:textId="440777CE" w:rsidR="006E2909" w:rsidRDefault="00635DC1" w:rsidP="00635DC1">
      <w:pPr>
        <w:pStyle w:val="AbbildungFH"/>
      </w:pPr>
      <w:bookmarkStart w:id="11" w:name="_Toc103782999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 w:rsidRPr="00B8585B">
        <w:t>Authorization Code Grant</w:t>
      </w:r>
      <w:bookmarkEnd w:id="11"/>
    </w:p>
    <w:p w14:paraId="6A8AA198" w14:textId="6366397B" w:rsidR="008930A3" w:rsidRDefault="008930A3" w:rsidP="007955A2">
      <w:pPr>
        <w:pStyle w:val="TextFH"/>
        <w:spacing w:after="0"/>
      </w:pPr>
    </w:p>
    <w:p w14:paraId="63B807C9" w14:textId="260F9DA3" w:rsidR="008930A3" w:rsidRDefault="008930A3" w:rsidP="007955A2">
      <w:pPr>
        <w:pStyle w:val="TextFH"/>
        <w:spacing w:after="0"/>
      </w:pPr>
    </w:p>
    <w:p w14:paraId="401F341B" w14:textId="081ECB00" w:rsidR="008930A3" w:rsidRDefault="008930A3" w:rsidP="007955A2">
      <w:pPr>
        <w:pStyle w:val="TextFH"/>
        <w:spacing w:after="0"/>
      </w:pPr>
    </w:p>
    <w:p w14:paraId="205E74A7" w14:textId="62ADE03D" w:rsidR="008930A3" w:rsidRDefault="008930A3" w:rsidP="007955A2">
      <w:pPr>
        <w:pStyle w:val="TextFH"/>
        <w:spacing w:after="0"/>
      </w:pPr>
    </w:p>
    <w:p w14:paraId="43807F7E" w14:textId="33A7DDDD" w:rsidR="008930A3" w:rsidRDefault="008930A3" w:rsidP="007955A2">
      <w:pPr>
        <w:pStyle w:val="TextFH"/>
        <w:spacing w:after="0"/>
      </w:pPr>
    </w:p>
    <w:p w14:paraId="49F74000" w14:textId="2D5F1C3D" w:rsidR="008930A3" w:rsidRDefault="008930A3" w:rsidP="007955A2">
      <w:pPr>
        <w:pStyle w:val="TextFH"/>
        <w:spacing w:after="0"/>
      </w:pPr>
    </w:p>
    <w:p w14:paraId="34CB1AA4" w14:textId="6EC9CE2E" w:rsidR="008930A3" w:rsidRDefault="008930A3" w:rsidP="007955A2">
      <w:pPr>
        <w:pStyle w:val="TextFH"/>
        <w:spacing w:after="0"/>
      </w:pPr>
    </w:p>
    <w:p w14:paraId="4EF7BB4A" w14:textId="10D8D409" w:rsidR="008930A3" w:rsidRDefault="008930A3" w:rsidP="007955A2">
      <w:pPr>
        <w:pStyle w:val="TextFH"/>
        <w:spacing w:after="0"/>
      </w:pPr>
    </w:p>
    <w:p w14:paraId="24DC40E0" w14:textId="77777777" w:rsidR="008930A3" w:rsidRDefault="008930A3" w:rsidP="007955A2">
      <w:pPr>
        <w:pStyle w:val="TextFH"/>
        <w:spacing w:after="0"/>
      </w:pPr>
    </w:p>
    <w:p w14:paraId="7B895CC8" w14:textId="72F74B8D" w:rsidR="004D5FBA" w:rsidRDefault="004D5FBA" w:rsidP="0068432D">
      <w:pPr>
        <w:pStyle w:val="berschriftFh3"/>
      </w:pPr>
      <w:bookmarkStart w:id="12" w:name="_Toc103782981"/>
      <w:r w:rsidRPr="004D5FBA">
        <w:lastRenderedPageBreak/>
        <w:t>Implicit Grant</w:t>
      </w:r>
      <w:bookmarkEnd w:id="12"/>
    </w:p>
    <w:p w14:paraId="34573201" w14:textId="77777777" w:rsidR="00635DC1" w:rsidRDefault="006E2909" w:rsidP="00635DC1">
      <w:pPr>
        <w:pStyle w:val="TextFH"/>
        <w:keepNext/>
        <w:spacing w:after="0"/>
      </w:pPr>
      <w:r>
        <w:rPr>
          <w:noProof/>
        </w:rPr>
        <w:drawing>
          <wp:inline distT="0" distB="0" distL="0" distR="0" wp14:anchorId="4CF26ECF" wp14:editId="4FB9AF12">
            <wp:extent cx="5287113" cy="5839640"/>
            <wp:effectExtent l="0" t="0" r="889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6021" w14:textId="51B37E91" w:rsidR="006E2909" w:rsidRDefault="00635DC1" w:rsidP="00635DC1">
      <w:pPr>
        <w:pStyle w:val="AbbildungFH"/>
      </w:pPr>
      <w:bookmarkStart w:id="13" w:name="_Toc103783000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 w:rsidRPr="004A6A6E">
        <w:t>Implicit Grant</w:t>
      </w:r>
      <w:bookmarkEnd w:id="13"/>
    </w:p>
    <w:p w14:paraId="40F23604" w14:textId="270EFBA4" w:rsidR="008930A3" w:rsidRDefault="008930A3" w:rsidP="007955A2">
      <w:pPr>
        <w:pStyle w:val="TextFH"/>
        <w:spacing w:after="0"/>
      </w:pPr>
    </w:p>
    <w:p w14:paraId="04D8814C" w14:textId="00E4F55D" w:rsidR="008930A3" w:rsidRDefault="008930A3" w:rsidP="007955A2">
      <w:pPr>
        <w:pStyle w:val="TextFH"/>
        <w:spacing w:after="0"/>
      </w:pPr>
    </w:p>
    <w:p w14:paraId="6AA59F77" w14:textId="6EE3784A" w:rsidR="008930A3" w:rsidRDefault="008930A3" w:rsidP="007955A2">
      <w:pPr>
        <w:pStyle w:val="TextFH"/>
        <w:spacing w:after="0"/>
      </w:pPr>
    </w:p>
    <w:p w14:paraId="278A8EF1" w14:textId="77777777" w:rsidR="008930A3" w:rsidRDefault="008930A3" w:rsidP="007955A2">
      <w:pPr>
        <w:pStyle w:val="TextFH"/>
        <w:spacing w:after="0"/>
      </w:pPr>
    </w:p>
    <w:p w14:paraId="1F1842E5" w14:textId="217E1617" w:rsidR="004D5FBA" w:rsidRDefault="004D5FBA" w:rsidP="0068432D">
      <w:pPr>
        <w:pStyle w:val="berschriftFh3"/>
      </w:pPr>
      <w:bookmarkStart w:id="14" w:name="_Toc103782982"/>
      <w:r w:rsidRPr="004D5FBA">
        <w:lastRenderedPageBreak/>
        <w:t>Resource Owner Password Credentials Grant</w:t>
      </w:r>
      <w:bookmarkEnd w:id="14"/>
    </w:p>
    <w:p w14:paraId="37C8936F" w14:textId="77777777" w:rsidR="00635DC1" w:rsidRDefault="006E2909" w:rsidP="00635DC1">
      <w:pPr>
        <w:pStyle w:val="TextFH"/>
        <w:keepNext/>
        <w:spacing w:after="0"/>
      </w:pPr>
      <w:r>
        <w:rPr>
          <w:noProof/>
        </w:rPr>
        <w:drawing>
          <wp:inline distT="0" distB="0" distL="0" distR="0" wp14:anchorId="35A68201" wp14:editId="6980C444">
            <wp:extent cx="5353797" cy="3191320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2DF1" w14:textId="762B9BEF" w:rsidR="006E2909" w:rsidRDefault="00635DC1" w:rsidP="00635DC1">
      <w:pPr>
        <w:pStyle w:val="AbbildungFH"/>
      </w:pPr>
      <w:bookmarkStart w:id="15" w:name="_Toc103783001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</w:t>
      </w:r>
      <w:r w:rsidRPr="00C103F5">
        <w:t>Resource Owner Password Credentials Grant</w:t>
      </w:r>
      <w:bookmarkEnd w:id="15"/>
    </w:p>
    <w:p w14:paraId="0E071CEA" w14:textId="0BF64C68" w:rsidR="004D5FBA" w:rsidRDefault="004D5FBA" w:rsidP="0068432D">
      <w:pPr>
        <w:pStyle w:val="berschriftFh3"/>
      </w:pPr>
      <w:bookmarkStart w:id="16" w:name="_Toc103782983"/>
      <w:r w:rsidRPr="004D5FBA">
        <w:t>Client Credentials Grant</w:t>
      </w:r>
      <w:bookmarkEnd w:id="16"/>
    </w:p>
    <w:p w14:paraId="3807022D" w14:textId="77777777" w:rsidR="00635DC1" w:rsidRDefault="006E2909" w:rsidP="00635DC1">
      <w:pPr>
        <w:pStyle w:val="TextFH"/>
        <w:keepNext/>
        <w:spacing w:after="0"/>
      </w:pPr>
      <w:r>
        <w:rPr>
          <w:noProof/>
        </w:rPr>
        <w:drawing>
          <wp:inline distT="0" distB="0" distL="0" distR="0" wp14:anchorId="60A30572" wp14:editId="022F66C7">
            <wp:extent cx="5363323" cy="1324160"/>
            <wp:effectExtent l="0" t="0" r="0" b="9525"/>
            <wp:docPr id="77" name="Grafik 7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Grafik 77" descr="Ein Bild, das Text enthält.&#10;&#10;Automatisch generierte Beschreibu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F43F" w14:textId="11004E2F" w:rsidR="006E2909" w:rsidRDefault="00635DC1" w:rsidP="00635DC1">
      <w:pPr>
        <w:pStyle w:val="AbbildungFH"/>
      </w:pPr>
      <w:bookmarkStart w:id="17" w:name="_Toc103783002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</w:t>
      </w:r>
      <w:r w:rsidRPr="0079046C">
        <w:t>Client Credentials Grant</w:t>
      </w:r>
      <w:bookmarkEnd w:id="17"/>
    </w:p>
    <w:p w14:paraId="3F225D44" w14:textId="77777777" w:rsidR="005D0B89" w:rsidRDefault="005D0B89">
      <w:pPr>
        <w:rPr>
          <w:rFonts w:ascii="Arial" w:hAnsi="Arial" w:cs="Arial"/>
          <w:b/>
          <w:bCs/>
          <w:sz w:val="28"/>
          <w:szCs w:val="28"/>
        </w:rPr>
      </w:pPr>
      <w:r>
        <w:br w:type="page"/>
      </w:r>
    </w:p>
    <w:p w14:paraId="7292712A" w14:textId="67EB0B6E" w:rsidR="00912F3B" w:rsidRDefault="00912F3B" w:rsidP="00912F3B">
      <w:pPr>
        <w:pStyle w:val="berschriftFH1"/>
      </w:pPr>
      <w:bookmarkStart w:id="18" w:name="_Toc103782984"/>
      <w:r>
        <w:lastRenderedPageBreak/>
        <w:t>OpenID Connect</w:t>
      </w:r>
      <w:bookmarkEnd w:id="18"/>
    </w:p>
    <w:p w14:paraId="3C29688E" w14:textId="099A884C" w:rsidR="00DD29A1" w:rsidRDefault="00DD29A1" w:rsidP="00DD29A1">
      <w:pPr>
        <w:pStyle w:val="berschriftFH2"/>
      </w:pPr>
      <w:bookmarkStart w:id="19" w:name="_Toc103782985"/>
      <w:r>
        <w:t>JWT</w:t>
      </w:r>
      <w:bookmarkEnd w:id="19"/>
    </w:p>
    <w:p w14:paraId="086B8FCC" w14:textId="1B8417B5" w:rsidR="008930A3" w:rsidRDefault="008930A3" w:rsidP="00325616">
      <w:pPr>
        <w:pStyle w:val="TextFH"/>
        <w:numPr>
          <w:ilvl w:val="0"/>
          <w:numId w:val="15"/>
        </w:numPr>
        <w:spacing w:after="0"/>
        <w:ind w:left="714" w:hanging="357"/>
      </w:pPr>
      <w:r>
        <w:t>Offener Standard (RFC 7519)</w:t>
      </w:r>
    </w:p>
    <w:p w14:paraId="358E2A7C" w14:textId="47EF24EA" w:rsidR="008930A3" w:rsidRDefault="008930A3" w:rsidP="00325616">
      <w:pPr>
        <w:pStyle w:val="TextFH"/>
        <w:numPr>
          <w:ilvl w:val="0"/>
          <w:numId w:val="15"/>
        </w:numPr>
        <w:spacing w:after="0"/>
        <w:ind w:left="714" w:hanging="357"/>
      </w:pPr>
      <w:r>
        <w:t>Dient zur sicheren Übermittlung von Daten als JSON-Objekt</w:t>
      </w:r>
    </w:p>
    <w:p w14:paraId="3C67F2A2" w14:textId="7657F392" w:rsidR="008930A3" w:rsidRDefault="008930A3" w:rsidP="00325616">
      <w:pPr>
        <w:pStyle w:val="TextFH"/>
        <w:numPr>
          <w:ilvl w:val="0"/>
          <w:numId w:val="15"/>
        </w:numPr>
        <w:spacing w:after="0"/>
        <w:ind w:left="714" w:hanging="357"/>
      </w:pPr>
      <w:r>
        <w:t xml:space="preserve">Durch eine digitale Signierung können die Daten </w:t>
      </w:r>
      <w:r w:rsidR="006D4E36">
        <w:t>als vertrauenswürdig angesehen werden</w:t>
      </w:r>
    </w:p>
    <w:p w14:paraId="27282E50" w14:textId="44CD9E58" w:rsidR="006D4E36" w:rsidRDefault="006D4E36" w:rsidP="00325616">
      <w:pPr>
        <w:pStyle w:val="TextFH"/>
        <w:numPr>
          <w:ilvl w:val="1"/>
          <w:numId w:val="15"/>
        </w:numPr>
        <w:spacing w:after="0"/>
      </w:pPr>
      <w:r>
        <w:t>Informationen sind nicht manipuliert worden</w:t>
      </w:r>
    </w:p>
    <w:p w14:paraId="2C7DF4D3" w14:textId="7F2AE024" w:rsidR="0060383F" w:rsidRDefault="0060383F" w:rsidP="00325616">
      <w:pPr>
        <w:pStyle w:val="TextFH"/>
        <w:numPr>
          <w:ilvl w:val="0"/>
          <w:numId w:val="15"/>
        </w:numPr>
        <w:spacing w:after="0"/>
        <w:ind w:left="714" w:hanging="357"/>
      </w:pPr>
      <w:r>
        <w:t>Werden häufig bei der Autorisierung und Informationsaustausch genutzt</w:t>
      </w:r>
    </w:p>
    <w:p w14:paraId="2AE5C0A3" w14:textId="37E7DB9B" w:rsidR="0060383F" w:rsidRDefault="0060383F" w:rsidP="00325616">
      <w:pPr>
        <w:pStyle w:val="TextFH"/>
        <w:numPr>
          <w:ilvl w:val="0"/>
          <w:numId w:val="15"/>
        </w:numPr>
        <w:spacing w:after="0"/>
        <w:ind w:left="714" w:hanging="357"/>
      </w:pPr>
      <w:r>
        <w:t>Single Sign On ist eine beispielhafte Funktion für die JWT verwendet werden</w:t>
      </w:r>
    </w:p>
    <w:p w14:paraId="54E097FB" w14:textId="2FBEC102" w:rsidR="0060383F" w:rsidRDefault="0060383F" w:rsidP="00325616">
      <w:pPr>
        <w:pStyle w:val="TextFH"/>
        <w:numPr>
          <w:ilvl w:val="0"/>
          <w:numId w:val="15"/>
        </w:numPr>
        <w:spacing w:after="0"/>
        <w:ind w:left="714" w:hanging="357"/>
      </w:pPr>
      <w:r>
        <w:t>Ein JWT besteht aus drei Komponente die jeweils mit einem Punkt getrennt werden</w:t>
      </w:r>
    </w:p>
    <w:p w14:paraId="43FF387A" w14:textId="0CD776A2" w:rsidR="0060383F" w:rsidRPr="008930A3" w:rsidRDefault="0060383F" w:rsidP="00325616">
      <w:pPr>
        <w:pStyle w:val="TextFH"/>
        <w:numPr>
          <w:ilvl w:val="1"/>
          <w:numId w:val="15"/>
        </w:numPr>
      </w:pPr>
      <w:r>
        <w:t>xxx.yyy.zzz</w:t>
      </w:r>
    </w:p>
    <w:p w14:paraId="24A229EC" w14:textId="40EEEB36" w:rsidR="007004BD" w:rsidRDefault="007004BD" w:rsidP="007004BD">
      <w:pPr>
        <w:pStyle w:val="berschriftFh3"/>
      </w:pPr>
      <w:bookmarkStart w:id="20" w:name="_Toc103782986"/>
      <w:r>
        <w:t>Header</w:t>
      </w:r>
      <w:bookmarkEnd w:id="20"/>
    </w:p>
    <w:p w14:paraId="28C23F99" w14:textId="317139FC" w:rsidR="0060383F" w:rsidRDefault="0060383F" w:rsidP="00325616">
      <w:pPr>
        <w:pStyle w:val="TextFH"/>
        <w:numPr>
          <w:ilvl w:val="0"/>
          <w:numId w:val="16"/>
        </w:numPr>
        <w:spacing w:after="0"/>
        <w:ind w:hanging="357"/>
      </w:pPr>
      <w:r>
        <w:t>Besteht aus zwei Teilen</w:t>
      </w:r>
    </w:p>
    <w:p w14:paraId="5FCA3A42" w14:textId="379F13C7" w:rsidR="0060383F" w:rsidRDefault="0060383F" w:rsidP="00325616">
      <w:pPr>
        <w:pStyle w:val="TextFH"/>
        <w:numPr>
          <w:ilvl w:val="1"/>
          <w:numId w:val="16"/>
        </w:numPr>
        <w:spacing w:after="0"/>
        <w:ind w:hanging="357"/>
      </w:pPr>
      <w:r>
        <w:t>Typ des Tokens</w:t>
      </w:r>
    </w:p>
    <w:p w14:paraId="6CC6905B" w14:textId="54DD3D7C" w:rsidR="0060383F" w:rsidRPr="0060383F" w:rsidRDefault="0060383F" w:rsidP="00325616">
      <w:pPr>
        <w:pStyle w:val="TextFH"/>
        <w:numPr>
          <w:ilvl w:val="1"/>
          <w:numId w:val="16"/>
        </w:numPr>
        <w:spacing w:after="0"/>
        <w:ind w:hanging="357"/>
      </w:pPr>
      <w:r>
        <w:t>Signaturalgorithmus</w:t>
      </w:r>
    </w:p>
    <w:p w14:paraId="5421BC88" w14:textId="240BCFAA" w:rsidR="007004BD" w:rsidRDefault="007004BD" w:rsidP="007004BD">
      <w:pPr>
        <w:pStyle w:val="berschriftFh3"/>
      </w:pPr>
      <w:bookmarkStart w:id="21" w:name="_Toc103782987"/>
      <w:r>
        <w:t>Payload</w:t>
      </w:r>
      <w:bookmarkEnd w:id="21"/>
    </w:p>
    <w:p w14:paraId="742A700A" w14:textId="0D9A46FD" w:rsidR="006D4E36" w:rsidRDefault="006D4E36" w:rsidP="00325616">
      <w:pPr>
        <w:pStyle w:val="TextFH"/>
        <w:numPr>
          <w:ilvl w:val="0"/>
          <w:numId w:val="16"/>
        </w:numPr>
        <w:spacing w:after="0"/>
        <w:ind w:hanging="357"/>
      </w:pPr>
      <w:r>
        <w:t>Enthält alle Informationen die gesendet werden</w:t>
      </w:r>
    </w:p>
    <w:p w14:paraId="72A1FE6C" w14:textId="0741AA46" w:rsidR="006D4E36" w:rsidRDefault="006D4E36" w:rsidP="00325616">
      <w:pPr>
        <w:pStyle w:val="TextFH"/>
        <w:numPr>
          <w:ilvl w:val="1"/>
          <w:numId w:val="16"/>
        </w:numPr>
        <w:spacing w:after="0"/>
        <w:ind w:hanging="357"/>
      </w:pPr>
      <w:r>
        <w:t xml:space="preserve">Können Daten über den Benutzer enthalten </w:t>
      </w:r>
    </w:p>
    <w:p w14:paraId="350B22C5" w14:textId="6985FE3C" w:rsidR="006D4E36" w:rsidRDefault="00AE39D5" w:rsidP="00325616">
      <w:pPr>
        <w:pStyle w:val="TextFH"/>
        <w:numPr>
          <w:ilvl w:val="0"/>
          <w:numId w:val="16"/>
        </w:numPr>
        <w:spacing w:after="0"/>
        <w:ind w:hanging="357"/>
      </w:pPr>
      <w:r>
        <w:t>Die enthaltenen Behauptungen werden Claims genannt</w:t>
      </w:r>
    </w:p>
    <w:p w14:paraId="54773038" w14:textId="6E0D3F29" w:rsidR="00AE39D5" w:rsidRDefault="00AE39D5" w:rsidP="00325616">
      <w:pPr>
        <w:pStyle w:val="TextFH"/>
        <w:numPr>
          <w:ilvl w:val="0"/>
          <w:numId w:val="16"/>
        </w:numPr>
        <w:spacing w:after="0"/>
        <w:ind w:hanging="357"/>
      </w:pPr>
      <w:r>
        <w:t>Es gibt drei verschiedene Typen von Claims</w:t>
      </w:r>
    </w:p>
    <w:p w14:paraId="0D3CF239" w14:textId="64888172" w:rsidR="00AE39D5" w:rsidRDefault="00AE39D5" w:rsidP="00325616">
      <w:pPr>
        <w:pStyle w:val="TextFH"/>
        <w:numPr>
          <w:ilvl w:val="1"/>
          <w:numId w:val="16"/>
        </w:numPr>
        <w:spacing w:after="0"/>
        <w:ind w:hanging="357"/>
      </w:pPr>
      <w:r>
        <w:t>Registrierte</w:t>
      </w:r>
    </w:p>
    <w:p w14:paraId="63DAD145" w14:textId="3747C7EE" w:rsidR="00AE39D5" w:rsidRDefault="00AE39D5" w:rsidP="00325616">
      <w:pPr>
        <w:pStyle w:val="TextFH"/>
        <w:numPr>
          <w:ilvl w:val="2"/>
          <w:numId w:val="16"/>
        </w:numPr>
        <w:spacing w:after="0"/>
        <w:ind w:hanging="357"/>
      </w:pPr>
      <w:r>
        <w:t>Vordefinierte Behauptungen die nicht erforderlich sind aber empfohlen werden</w:t>
      </w:r>
    </w:p>
    <w:p w14:paraId="57CDCAF4" w14:textId="4F582FC2" w:rsidR="00AE39D5" w:rsidRDefault="00AE39D5" w:rsidP="00325616">
      <w:pPr>
        <w:pStyle w:val="TextFH"/>
        <w:numPr>
          <w:ilvl w:val="3"/>
          <w:numId w:val="16"/>
        </w:numPr>
        <w:spacing w:after="0"/>
        <w:ind w:hanging="357"/>
      </w:pPr>
      <w:r>
        <w:t>iss (Aussteller)</w:t>
      </w:r>
    </w:p>
    <w:p w14:paraId="4FE42FBD" w14:textId="1F262AB3" w:rsidR="00AE39D5" w:rsidRDefault="00AE39D5" w:rsidP="00325616">
      <w:pPr>
        <w:pStyle w:val="TextFH"/>
        <w:numPr>
          <w:ilvl w:val="3"/>
          <w:numId w:val="16"/>
        </w:numPr>
        <w:spacing w:after="0"/>
        <w:ind w:hanging="357"/>
      </w:pPr>
      <w:r>
        <w:t>exp (Ablaufzeit)</w:t>
      </w:r>
    </w:p>
    <w:p w14:paraId="3AD0C565" w14:textId="3880EA07" w:rsidR="00AE39D5" w:rsidRDefault="00AE39D5" w:rsidP="00325616">
      <w:pPr>
        <w:pStyle w:val="TextFH"/>
        <w:numPr>
          <w:ilvl w:val="3"/>
          <w:numId w:val="16"/>
        </w:numPr>
        <w:spacing w:after="0"/>
        <w:ind w:hanging="357"/>
      </w:pPr>
      <w:r>
        <w:t>sub (Betreff)</w:t>
      </w:r>
    </w:p>
    <w:p w14:paraId="30AF04B0" w14:textId="084D8DF2" w:rsidR="00AE39D5" w:rsidRDefault="00AE39D5" w:rsidP="00325616">
      <w:pPr>
        <w:pStyle w:val="TextFH"/>
        <w:numPr>
          <w:ilvl w:val="3"/>
          <w:numId w:val="16"/>
        </w:numPr>
        <w:spacing w:after="0"/>
        <w:ind w:hanging="357"/>
      </w:pPr>
      <w:r>
        <w:t>aud (Zielgruppe)</w:t>
      </w:r>
    </w:p>
    <w:p w14:paraId="732E6788" w14:textId="7008FFA0" w:rsidR="00AE39D5" w:rsidRDefault="00AE39D5" w:rsidP="00325616">
      <w:pPr>
        <w:pStyle w:val="TextFH"/>
        <w:numPr>
          <w:ilvl w:val="1"/>
          <w:numId w:val="16"/>
        </w:numPr>
        <w:spacing w:after="0"/>
        <w:ind w:hanging="357"/>
      </w:pPr>
      <w:r>
        <w:t>Öffentliche</w:t>
      </w:r>
    </w:p>
    <w:p w14:paraId="244380F8" w14:textId="1D23CF2D" w:rsidR="00AE39D5" w:rsidRDefault="00AE39D5" w:rsidP="00325616">
      <w:pPr>
        <w:pStyle w:val="TextFH"/>
        <w:numPr>
          <w:ilvl w:val="2"/>
          <w:numId w:val="16"/>
        </w:numPr>
        <w:spacing w:after="0"/>
      </w:pPr>
      <w:r>
        <w:t>Können beliebig definiert werden</w:t>
      </w:r>
    </w:p>
    <w:p w14:paraId="06276393" w14:textId="6D91F0E4" w:rsidR="00AE39D5" w:rsidRDefault="00AE39D5" w:rsidP="00325616">
      <w:pPr>
        <w:pStyle w:val="TextFH"/>
        <w:numPr>
          <w:ilvl w:val="2"/>
          <w:numId w:val="16"/>
        </w:numPr>
        <w:spacing w:after="0"/>
      </w:pPr>
      <w:r>
        <w:lastRenderedPageBreak/>
        <w:t xml:space="preserve">Sollte aber in der </w:t>
      </w:r>
      <w:r w:rsidRPr="00AE39D5">
        <w:t xml:space="preserve">IANA JSON Web Token Registry </w:t>
      </w:r>
      <w:r w:rsidR="00804333">
        <w:t>enthalten sein und sich daran orientieren, um Kollisionen zu vermeiden</w:t>
      </w:r>
    </w:p>
    <w:p w14:paraId="384073C3" w14:textId="12D35BC8" w:rsidR="00AE39D5" w:rsidRDefault="00AE39D5" w:rsidP="00325616">
      <w:pPr>
        <w:pStyle w:val="TextFH"/>
        <w:numPr>
          <w:ilvl w:val="1"/>
          <w:numId w:val="16"/>
        </w:numPr>
        <w:spacing w:after="0"/>
      </w:pPr>
      <w:r>
        <w:t>Private</w:t>
      </w:r>
    </w:p>
    <w:p w14:paraId="5174D25C" w14:textId="55307443" w:rsidR="00804333" w:rsidRDefault="00804333" w:rsidP="00325616">
      <w:pPr>
        <w:pStyle w:val="TextFH"/>
        <w:numPr>
          <w:ilvl w:val="2"/>
          <w:numId w:val="16"/>
        </w:numPr>
        <w:spacing w:after="0"/>
      </w:pPr>
      <w:r>
        <w:t>Können frei definiert werden</w:t>
      </w:r>
    </w:p>
    <w:p w14:paraId="3EE92148" w14:textId="6769E519" w:rsidR="00804333" w:rsidRPr="006D4E36" w:rsidRDefault="00804333" w:rsidP="00325616">
      <w:pPr>
        <w:pStyle w:val="TextFH"/>
        <w:numPr>
          <w:ilvl w:val="2"/>
          <w:numId w:val="16"/>
        </w:numPr>
        <w:spacing w:after="0"/>
      </w:pPr>
      <w:r>
        <w:t xml:space="preserve">Sollten aber </w:t>
      </w:r>
      <w:r w:rsidR="00DB3629">
        <w:t>nur in der eigenen Umgebung eingesetzt werden</w:t>
      </w:r>
    </w:p>
    <w:p w14:paraId="471F4EBB" w14:textId="6486D815" w:rsidR="007004BD" w:rsidRDefault="007004BD" w:rsidP="007004BD">
      <w:pPr>
        <w:pStyle w:val="berschriftFh3"/>
      </w:pPr>
      <w:bookmarkStart w:id="22" w:name="_Toc103782988"/>
      <w:r>
        <w:t>Signatur</w:t>
      </w:r>
      <w:bookmarkEnd w:id="22"/>
    </w:p>
    <w:p w14:paraId="241C7BF7" w14:textId="4B4F30FF" w:rsidR="00DB3629" w:rsidRPr="00DB3629" w:rsidRDefault="00DB3629" w:rsidP="00325616">
      <w:pPr>
        <w:pStyle w:val="TextFH"/>
        <w:numPr>
          <w:ilvl w:val="0"/>
          <w:numId w:val="17"/>
        </w:numPr>
      </w:pPr>
      <w:r>
        <w:t>Header und Payload werden verwendet mit zusätzlich einem Geheimnis, um die Signatur zu erstellen</w:t>
      </w:r>
    </w:p>
    <w:p w14:paraId="522B015E" w14:textId="01DF08D5" w:rsidR="00A45ED3" w:rsidRDefault="00A45ED3" w:rsidP="00A45ED3">
      <w:pPr>
        <w:pStyle w:val="berschriftFH2"/>
      </w:pPr>
      <w:bookmarkStart w:id="23" w:name="_Toc103782989"/>
      <w:r>
        <w:t>ID-Token</w:t>
      </w:r>
      <w:bookmarkEnd w:id="23"/>
    </w:p>
    <w:p w14:paraId="6462741F" w14:textId="4E9E86A3" w:rsidR="000F4EFA" w:rsidRDefault="000F4EFA" w:rsidP="00325616">
      <w:pPr>
        <w:pStyle w:val="TextFH"/>
        <w:numPr>
          <w:ilvl w:val="0"/>
          <w:numId w:val="17"/>
        </w:numPr>
        <w:spacing w:after="0"/>
        <w:ind w:hanging="357"/>
      </w:pPr>
      <w:r>
        <w:t>Besonderheit im Gegensatz zu OAuth2.0</w:t>
      </w:r>
    </w:p>
    <w:p w14:paraId="32A00683" w14:textId="271FF03A" w:rsidR="000F4EFA" w:rsidRDefault="000F4EFA" w:rsidP="00325616">
      <w:pPr>
        <w:pStyle w:val="TextFH"/>
        <w:numPr>
          <w:ilvl w:val="0"/>
          <w:numId w:val="17"/>
        </w:numPr>
        <w:spacing w:after="0"/>
        <w:ind w:hanging="357"/>
      </w:pPr>
      <w:r>
        <w:t>JWT, dass als Sicherheitstoken für die Authentifizierung funktioniert</w:t>
      </w:r>
    </w:p>
    <w:p w14:paraId="0F4F9DD7" w14:textId="67546251" w:rsidR="000F4EFA" w:rsidRDefault="000F4EFA" w:rsidP="00325616">
      <w:pPr>
        <w:pStyle w:val="TextFH"/>
        <w:numPr>
          <w:ilvl w:val="0"/>
          <w:numId w:val="17"/>
        </w:numPr>
        <w:spacing w:after="0"/>
        <w:ind w:hanging="357"/>
      </w:pPr>
      <w:r>
        <w:t>Es sind einige Claims definiert, die dieses ID-Token enthalten muss</w:t>
      </w:r>
    </w:p>
    <w:p w14:paraId="2B4CA102" w14:textId="351C4D6B" w:rsidR="000F4EFA" w:rsidRDefault="000F4EFA" w:rsidP="00325616">
      <w:pPr>
        <w:pStyle w:val="TextFH"/>
        <w:numPr>
          <w:ilvl w:val="1"/>
          <w:numId w:val="17"/>
        </w:numPr>
        <w:spacing w:after="0"/>
        <w:ind w:hanging="357"/>
      </w:pPr>
      <w:r>
        <w:t>iss</w:t>
      </w:r>
    </w:p>
    <w:p w14:paraId="0A7FE8CC" w14:textId="42CF7E36" w:rsidR="000F4EFA" w:rsidRDefault="000F4EFA" w:rsidP="00325616">
      <w:pPr>
        <w:pStyle w:val="TextFH"/>
        <w:numPr>
          <w:ilvl w:val="1"/>
          <w:numId w:val="17"/>
        </w:numPr>
        <w:spacing w:after="0"/>
        <w:ind w:hanging="357"/>
      </w:pPr>
      <w:r>
        <w:t>sub</w:t>
      </w:r>
    </w:p>
    <w:p w14:paraId="45A6E5E8" w14:textId="190B9A7D" w:rsidR="000F4EFA" w:rsidRDefault="000F4EFA" w:rsidP="00325616">
      <w:pPr>
        <w:pStyle w:val="TextFH"/>
        <w:numPr>
          <w:ilvl w:val="1"/>
          <w:numId w:val="17"/>
        </w:numPr>
        <w:spacing w:after="0"/>
        <w:ind w:hanging="357"/>
      </w:pPr>
      <w:r>
        <w:t>aud</w:t>
      </w:r>
    </w:p>
    <w:p w14:paraId="692433A9" w14:textId="0FA11FC5" w:rsidR="000F4EFA" w:rsidRDefault="000F4EFA" w:rsidP="00325616">
      <w:pPr>
        <w:pStyle w:val="TextFH"/>
        <w:numPr>
          <w:ilvl w:val="1"/>
          <w:numId w:val="17"/>
        </w:numPr>
        <w:spacing w:after="0"/>
        <w:ind w:hanging="357"/>
      </w:pPr>
      <w:r>
        <w:t>exp</w:t>
      </w:r>
    </w:p>
    <w:p w14:paraId="46CC6C13" w14:textId="74FC8F35" w:rsidR="000F4EFA" w:rsidRDefault="000F4EFA" w:rsidP="00325616">
      <w:pPr>
        <w:pStyle w:val="TextFH"/>
        <w:numPr>
          <w:ilvl w:val="1"/>
          <w:numId w:val="17"/>
        </w:numPr>
        <w:spacing w:after="0"/>
        <w:ind w:hanging="357"/>
      </w:pPr>
      <w:r>
        <w:t>iat</w:t>
      </w:r>
    </w:p>
    <w:p w14:paraId="6B86BBD3" w14:textId="5A44FED4" w:rsidR="000F4EFA" w:rsidRDefault="000F4EFA" w:rsidP="00325616">
      <w:pPr>
        <w:pStyle w:val="TextFH"/>
        <w:numPr>
          <w:ilvl w:val="0"/>
          <w:numId w:val="17"/>
        </w:numPr>
        <w:spacing w:after="0"/>
      </w:pPr>
      <w:r>
        <w:t>Andere sind optional</w:t>
      </w:r>
    </w:p>
    <w:p w14:paraId="23F0F557" w14:textId="0A3D5F82" w:rsidR="000F4EFA" w:rsidRDefault="000F4EFA" w:rsidP="00325616">
      <w:pPr>
        <w:pStyle w:val="TextFH"/>
        <w:numPr>
          <w:ilvl w:val="1"/>
          <w:numId w:val="17"/>
        </w:numPr>
        <w:spacing w:after="0"/>
      </w:pPr>
      <w:r>
        <w:t>acr</w:t>
      </w:r>
    </w:p>
    <w:p w14:paraId="5972910F" w14:textId="29BCB704" w:rsidR="000F4EFA" w:rsidRDefault="000F4EFA" w:rsidP="00325616">
      <w:pPr>
        <w:pStyle w:val="TextFH"/>
        <w:numPr>
          <w:ilvl w:val="1"/>
          <w:numId w:val="17"/>
        </w:numPr>
        <w:spacing w:after="0"/>
      </w:pPr>
      <w:r>
        <w:t>amr</w:t>
      </w:r>
    </w:p>
    <w:p w14:paraId="03C2C061" w14:textId="5160334D" w:rsidR="000F4EFA" w:rsidRDefault="000F4EFA" w:rsidP="00325616">
      <w:pPr>
        <w:pStyle w:val="TextFH"/>
        <w:numPr>
          <w:ilvl w:val="1"/>
          <w:numId w:val="17"/>
        </w:numPr>
        <w:spacing w:after="0"/>
      </w:pPr>
      <w:r>
        <w:t>azp</w:t>
      </w:r>
    </w:p>
    <w:p w14:paraId="729CE99C" w14:textId="5A79183E" w:rsidR="002977C7" w:rsidRDefault="002977C7" w:rsidP="00325616">
      <w:pPr>
        <w:pStyle w:val="TextFH"/>
        <w:numPr>
          <w:ilvl w:val="0"/>
          <w:numId w:val="17"/>
        </w:numPr>
        <w:spacing w:after="0"/>
      </w:pPr>
      <w:r>
        <w:t>Zwei weitere können erforderlich oder optional sein. Kommt dabei auf die Implementierung an</w:t>
      </w:r>
    </w:p>
    <w:p w14:paraId="72A3D6F7" w14:textId="1889099A" w:rsidR="002977C7" w:rsidRDefault="002977C7" w:rsidP="00325616">
      <w:pPr>
        <w:pStyle w:val="TextFH"/>
        <w:numPr>
          <w:ilvl w:val="1"/>
          <w:numId w:val="17"/>
        </w:numPr>
        <w:spacing w:after="0"/>
      </w:pPr>
      <w:r>
        <w:t>auth_time</w:t>
      </w:r>
    </w:p>
    <w:p w14:paraId="5C420C1F" w14:textId="71B62340" w:rsidR="002977C7" w:rsidRPr="000F4EFA" w:rsidRDefault="002977C7" w:rsidP="00325616">
      <w:pPr>
        <w:pStyle w:val="TextFH"/>
        <w:numPr>
          <w:ilvl w:val="1"/>
          <w:numId w:val="17"/>
        </w:numPr>
        <w:spacing w:after="0"/>
      </w:pPr>
      <w:r>
        <w:t>nonce</w:t>
      </w:r>
    </w:p>
    <w:p w14:paraId="7D83150A" w14:textId="77777777" w:rsidR="002977C7" w:rsidRDefault="002977C7">
      <w:pPr>
        <w:rPr>
          <w:rFonts w:ascii="Arial" w:hAnsi="Arial" w:cs="Arial"/>
          <w:b/>
          <w:bCs/>
          <w:sz w:val="28"/>
          <w:szCs w:val="28"/>
        </w:rPr>
      </w:pPr>
      <w:r>
        <w:br w:type="page"/>
      </w:r>
    </w:p>
    <w:p w14:paraId="7F87A03D" w14:textId="3365A1D0" w:rsidR="00912F3B" w:rsidRDefault="00912F3B" w:rsidP="00912F3B">
      <w:pPr>
        <w:pStyle w:val="berschriftFH1"/>
      </w:pPr>
      <w:bookmarkStart w:id="24" w:name="_Toc103782990"/>
      <w:r>
        <w:lastRenderedPageBreak/>
        <w:t>SAML</w:t>
      </w:r>
      <w:bookmarkEnd w:id="24"/>
    </w:p>
    <w:p w14:paraId="5CFD74FD" w14:textId="11A94EAC" w:rsidR="00EA50F9" w:rsidRDefault="00EA50F9" w:rsidP="00325616">
      <w:pPr>
        <w:pStyle w:val="TextFH"/>
        <w:numPr>
          <w:ilvl w:val="0"/>
          <w:numId w:val="18"/>
        </w:numPr>
        <w:spacing w:after="0"/>
      </w:pPr>
      <w:r>
        <w:t>Für die Authentifizierung wird eine „Assertion“ verwendet</w:t>
      </w:r>
    </w:p>
    <w:p w14:paraId="273BD62E" w14:textId="1BAD9994" w:rsidR="00EA50F9" w:rsidRDefault="00EA50F9" w:rsidP="00325616">
      <w:pPr>
        <w:pStyle w:val="TextFH"/>
        <w:numPr>
          <w:ilvl w:val="0"/>
          <w:numId w:val="18"/>
        </w:numPr>
        <w:spacing w:after="0"/>
      </w:pPr>
      <w:r>
        <w:t>Die Assertion ist ein XML-Dokument, welches verschiedene Informationen enthält</w:t>
      </w:r>
    </w:p>
    <w:p w14:paraId="6DE99329" w14:textId="52027605" w:rsidR="00EA50F9" w:rsidRDefault="00EA50F9" w:rsidP="00325616">
      <w:pPr>
        <w:pStyle w:val="TextFH"/>
        <w:numPr>
          <w:ilvl w:val="1"/>
          <w:numId w:val="18"/>
        </w:numPr>
        <w:spacing w:after="0"/>
      </w:pPr>
      <w:r>
        <w:t>Wer hat sich authentifiziert</w:t>
      </w:r>
    </w:p>
    <w:p w14:paraId="43769208" w14:textId="7B2F69C5" w:rsidR="00EA50F9" w:rsidRDefault="00896FD7" w:rsidP="00325616">
      <w:pPr>
        <w:pStyle w:val="TextFH"/>
        <w:numPr>
          <w:ilvl w:val="1"/>
          <w:numId w:val="18"/>
        </w:numPr>
        <w:spacing w:after="0"/>
      </w:pPr>
      <w:r>
        <w:t>Informationen über die Person</w:t>
      </w:r>
    </w:p>
    <w:p w14:paraId="64F99317" w14:textId="3E38B449" w:rsidR="00556679" w:rsidRDefault="00556679" w:rsidP="00325616">
      <w:pPr>
        <w:pStyle w:val="TextFH"/>
        <w:numPr>
          <w:ilvl w:val="1"/>
          <w:numId w:val="18"/>
        </w:numPr>
        <w:spacing w:after="0"/>
      </w:pPr>
      <w:r>
        <w:t>Wer die Assertion erstellt hat</w:t>
      </w:r>
    </w:p>
    <w:p w14:paraId="20691855" w14:textId="38EE25D2" w:rsidR="00556679" w:rsidRDefault="00556679" w:rsidP="00325616">
      <w:pPr>
        <w:pStyle w:val="TextFH"/>
        <w:numPr>
          <w:ilvl w:val="1"/>
          <w:numId w:val="18"/>
        </w:numPr>
        <w:spacing w:after="0"/>
      </w:pPr>
      <w:r>
        <w:t>Weitere Daten für die Authentifizierung</w:t>
      </w:r>
    </w:p>
    <w:p w14:paraId="232DC3BB" w14:textId="7FC95514" w:rsidR="00556679" w:rsidRDefault="00556679" w:rsidP="00325616">
      <w:pPr>
        <w:pStyle w:val="TextFH"/>
        <w:numPr>
          <w:ilvl w:val="0"/>
          <w:numId w:val="18"/>
        </w:numPr>
        <w:spacing w:after="0"/>
      </w:pPr>
      <w:r>
        <w:t>Sendet die Assertion meistens direkt über den Browser</w:t>
      </w:r>
    </w:p>
    <w:p w14:paraId="69D1CE09" w14:textId="0F98234C" w:rsidR="00556679" w:rsidRDefault="00556679" w:rsidP="00325616">
      <w:pPr>
        <w:pStyle w:val="TextFH"/>
        <w:numPr>
          <w:ilvl w:val="1"/>
          <w:numId w:val="18"/>
        </w:numPr>
        <w:spacing w:after="0"/>
      </w:pPr>
      <w:r>
        <w:t>Verwenden die POST-Bindung für das Senden der Antwort</w:t>
      </w:r>
    </w:p>
    <w:p w14:paraId="5A8ED3EE" w14:textId="3BBF257D" w:rsidR="00556679" w:rsidRDefault="00556679" w:rsidP="00325616">
      <w:pPr>
        <w:pStyle w:val="TextFH"/>
        <w:numPr>
          <w:ilvl w:val="1"/>
          <w:numId w:val="18"/>
        </w:numPr>
        <w:spacing w:after="0"/>
      </w:pPr>
      <w:r>
        <w:t>Der Browser sendet dabei ein HTML-Formular, welches vom Identitätsanbieter erstellt wird, mit der XML für die Antwort als Formularparameter</w:t>
      </w:r>
    </w:p>
    <w:p w14:paraId="2F0E0101" w14:textId="29B9AE37" w:rsidR="00556679" w:rsidRDefault="00556679" w:rsidP="00325616">
      <w:pPr>
        <w:pStyle w:val="TextFH"/>
        <w:numPr>
          <w:ilvl w:val="2"/>
          <w:numId w:val="18"/>
        </w:numPr>
        <w:spacing w:after="0"/>
      </w:pPr>
      <w:r>
        <w:t>Für das Versenden der Daten an den Dienstanbieter, enthält das Formular JavaScript</w:t>
      </w:r>
    </w:p>
    <w:p w14:paraId="434D0C9B" w14:textId="03B71A6D" w:rsidR="00363624" w:rsidRDefault="00556679" w:rsidP="00325616">
      <w:pPr>
        <w:pStyle w:val="TextFH"/>
        <w:numPr>
          <w:ilvl w:val="2"/>
          <w:numId w:val="18"/>
        </w:numPr>
        <w:spacing w:after="0"/>
      </w:pPr>
      <w:r>
        <w:t xml:space="preserve">Dadurch besteht keine direkte Kommunikation zwischen dem Dienstanbieter und dem Identitätsanbieter, da </w:t>
      </w:r>
      <w:r w:rsidR="005D0B89">
        <w:t>die Informationen immer über den Browser weitergeleitet werden</w:t>
      </w:r>
    </w:p>
    <w:p w14:paraId="227D6F76" w14:textId="7A20303D" w:rsidR="00363624" w:rsidRDefault="00363624" w:rsidP="00547654">
      <w:pPr>
        <w:pStyle w:val="berschriftFH2"/>
        <w:spacing w:after="0"/>
      </w:pPr>
      <w:bookmarkStart w:id="25" w:name="_Toc103782991"/>
      <w:r>
        <w:t>Begriffe</w:t>
      </w:r>
      <w:bookmarkEnd w:id="25"/>
    </w:p>
    <w:p w14:paraId="3FE77A96" w14:textId="4625B0D0" w:rsidR="00363624" w:rsidRDefault="00363624" w:rsidP="00325616">
      <w:pPr>
        <w:pStyle w:val="TextFH"/>
        <w:numPr>
          <w:ilvl w:val="0"/>
          <w:numId w:val="19"/>
        </w:numPr>
        <w:spacing w:after="0"/>
      </w:pPr>
      <w:r>
        <w:t>Service Provider (SP)</w:t>
      </w:r>
    </w:p>
    <w:p w14:paraId="2EFCF148" w14:textId="0BED40B8" w:rsidR="0093470B" w:rsidRDefault="0093470B" w:rsidP="00325616">
      <w:pPr>
        <w:pStyle w:val="TextFH"/>
        <w:numPr>
          <w:ilvl w:val="1"/>
          <w:numId w:val="19"/>
        </w:numPr>
        <w:spacing w:after="0"/>
      </w:pPr>
      <w:r>
        <w:t>Häufig die Anwendung</w:t>
      </w:r>
    </w:p>
    <w:p w14:paraId="03254FB4" w14:textId="27D887AC" w:rsidR="00363624" w:rsidRDefault="00363624" w:rsidP="00325616">
      <w:pPr>
        <w:pStyle w:val="TextFH"/>
        <w:numPr>
          <w:ilvl w:val="0"/>
          <w:numId w:val="19"/>
        </w:numPr>
        <w:spacing w:after="0"/>
      </w:pPr>
      <w:r>
        <w:t>Identity Provider (IdP)</w:t>
      </w:r>
    </w:p>
    <w:p w14:paraId="38D98722" w14:textId="14B6427E" w:rsidR="0093470B" w:rsidRDefault="0093470B" w:rsidP="00325616">
      <w:pPr>
        <w:pStyle w:val="TextFH"/>
        <w:numPr>
          <w:ilvl w:val="1"/>
          <w:numId w:val="19"/>
        </w:numPr>
        <w:spacing w:after="0"/>
      </w:pPr>
      <w:r>
        <w:t>Entität die für die Authentifizierung zuständig ist</w:t>
      </w:r>
    </w:p>
    <w:p w14:paraId="6CAF251F" w14:textId="2F21971E" w:rsidR="00363624" w:rsidRDefault="00363624" w:rsidP="00325616">
      <w:pPr>
        <w:pStyle w:val="TextFH"/>
        <w:numPr>
          <w:ilvl w:val="0"/>
          <w:numId w:val="19"/>
        </w:numPr>
        <w:spacing w:after="0"/>
      </w:pPr>
      <w:r>
        <w:t>SAML Request</w:t>
      </w:r>
    </w:p>
    <w:p w14:paraId="36AF2E58" w14:textId="3F377849" w:rsidR="0093470B" w:rsidRDefault="0093470B" w:rsidP="00325616">
      <w:pPr>
        <w:pStyle w:val="TextFH"/>
        <w:numPr>
          <w:ilvl w:val="1"/>
          <w:numId w:val="19"/>
        </w:numPr>
        <w:spacing w:after="0"/>
      </w:pPr>
      <w:r>
        <w:t xml:space="preserve">Wird vom Service Provider </w:t>
      </w:r>
      <w:r w:rsidR="00547654">
        <w:t>generiert, damit die Authentifizierung angefordert wird</w:t>
      </w:r>
    </w:p>
    <w:p w14:paraId="686C8A5B" w14:textId="4E0E5A91" w:rsidR="00363624" w:rsidRDefault="00363624" w:rsidP="00325616">
      <w:pPr>
        <w:pStyle w:val="TextFH"/>
        <w:numPr>
          <w:ilvl w:val="0"/>
          <w:numId w:val="19"/>
        </w:numPr>
        <w:spacing w:after="0"/>
      </w:pPr>
      <w:r>
        <w:t>SAML Response</w:t>
      </w:r>
    </w:p>
    <w:p w14:paraId="17B5428C" w14:textId="5013812B" w:rsidR="00547654" w:rsidRDefault="00547654" w:rsidP="00325616">
      <w:pPr>
        <w:pStyle w:val="TextFH"/>
        <w:numPr>
          <w:ilvl w:val="1"/>
          <w:numId w:val="19"/>
        </w:numPr>
        <w:spacing w:after="0"/>
      </w:pPr>
      <w:r>
        <w:t>Die Antwort vom Identity Provider</w:t>
      </w:r>
    </w:p>
    <w:p w14:paraId="174F2DDC" w14:textId="7FCE5660" w:rsidR="00547654" w:rsidRDefault="00547654" w:rsidP="00325616">
      <w:pPr>
        <w:pStyle w:val="TextFH"/>
        <w:numPr>
          <w:ilvl w:val="1"/>
          <w:numId w:val="19"/>
        </w:numPr>
        <w:spacing w:after="0"/>
      </w:pPr>
      <w:r>
        <w:t>Enthält die Assertion vom Benutzer</w:t>
      </w:r>
    </w:p>
    <w:p w14:paraId="29D4A1FA" w14:textId="067E57DB" w:rsidR="00547654" w:rsidRDefault="00547654" w:rsidP="00325616">
      <w:pPr>
        <w:pStyle w:val="TextFH"/>
        <w:numPr>
          <w:ilvl w:val="1"/>
          <w:numId w:val="19"/>
        </w:numPr>
        <w:spacing w:after="0"/>
      </w:pPr>
      <w:r>
        <w:t>Kann zusätzliche Informationen enthalten</w:t>
      </w:r>
    </w:p>
    <w:p w14:paraId="37FD23A2" w14:textId="70120DE4" w:rsidR="00547654" w:rsidRDefault="00547654" w:rsidP="00325616">
      <w:pPr>
        <w:pStyle w:val="TextFH"/>
        <w:numPr>
          <w:ilvl w:val="2"/>
          <w:numId w:val="19"/>
        </w:numPr>
        <w:spacing w:after="0"/>
      </w:pPr>
      <w:r>
        <w:t>Benutzerprofil</w:t>
      </w:r>
    </w:p>
    <w:p w14:paraId="7FABD02C" w14:textId="06A220E6" w:rsidR="00547654" w:rsidRDefault="00547654" w:rsidP="00325616">
      <w:pPr>
        <w:pStyle w:val="TextFH"/>
        <w:numPr>
          <w:ilvl w:val="2"/>
          <w:numId w:val="19"/>
        </w:numPr>
        <w:spacing w:after="0"/>
      </w:pPr>
      <w:r>
        <w:t>Gruppen-/Rolleninformationen</w:t>
      </w:r>
    </w:p>
    <w:p w14:paraId="20C1AD50" w14:textId="03DE228B" w:rsidR="00363624" w:rsidRDefault="00363624" w:rsidP="00325616">
      <w:pPr>
        <w:pStyle w:val="TextFH"/>
        <w:numPr>
          <w:ilvl w:val="0"/>
          <w:numId w:val="19"/>
        </w:numPr>
        <w:spacing w:after="0"/>
      </w:pPr>
      <w:r>
        <w:t>Service Provider Initiated (SP-initiated)</w:t>
      </w:r>
    </w:p>
    <w:p w14:paraId="7BDFE39E" w14:textId="397DC16F" w:rsidR="00547654" w:rsidRDefault="00547654" w:rsidP="00325616">
      <w:pPr>
        <w:pStyle w:val="TextFH"/>
        <w:numPr>
          <w:ilvl w:val="1"/>
          <w:numId w:val="19"/>
        </w:numPr>
        <w:spacing w:after="0"/>
      </w:pPr>
      <w:r>
        <w:t>Beschreibt den Ablauf der SAML-Anmeldung</w:t>
      </w:r>
    </w:p>
    <w:p w14:paraId="56B7DACA" w14:textId="518B4D62" w:rsidR="00547654" w:rsidRDefault="00547654" w:rsidP="00325616">
      <w:pPr>
        <w:pStyle w:val="TextFH"/>
        <w:numPr>
          <w:ilvl w:val="1"/>
          <w:numId w:val="19"/>
        </w:numPr>
        <w:spacing w:after="0"/>
      </w:pPr>
      <w:r>
        <w:lastRenderedPageBreak/>
        <w:t>Wird ausgelöst, falls versucht wird direkt auf eine geschützte Ressource zuzugreifen</w:t>
      </w:r>
    </w:p>
    <w:p w14:paraId="6824830A" w14:textId="63097032" w:rsidR="006F0119" w:rsidRDefault="006F0119" w:rsidP="00325616">
      <w:pPr>
        <w:pStyle w:val="TextFH"/>
        <w:numPr>
          <w:ilvl w:val="1"/>
          <w:numId w:val="19"/>
        </w:numPr>
        <w:spacing w:after="0"/>
      </w:pPr>
      <w:r>
        <w:t>Wird ausgelöst vom Service Provider (Dienstleister)</w:t>
      </w:r>
    </w:p>
    <w:p w14:paraId="7C7AA6E3" w14:textId="77777777" w:rsidR="00547654" w:rsidRDefault="00363624" w:rsidP="00325616">
      <w:pPr>
        <w:pStyle w:val="TextFH"/>
        <w:numPr>
          <w:ilvl w:val="0"/>
          <w:numId w:val="19"/>
        </w:numPr>
        <w:spacing w:after="0"/>
      </w:pPr>
      <w:r>
        <w:t>Identity Provider Initiated (IdP-initiated)</w:t>
      </w:r>
    </w:p>
    <w:p w14:paraId="465D53B9" w14:textId="77777777" w:rsidR="00F04D2A" w:rsidRDefault="00547654" w:rsidP="00325616">
      <w:pPr>
        <w:pStyle w:val="TextFH"/>
        <w:numPr>
          <w:ilvl w:val="1"/>
          <w:numId w:val="19"/>
        </w:numPr>
        <w:spacing w:after="0"/>
      </w:pPr>
      <w:r>
        <w:t>Beschreibt de</w:t>
      </w:r>
      <w:r w:rsidR="006F0119">
        <w:t>n Anmeldeablauf, der vom Identity Provider ausgelöst wird</w:t>
      </w:r>
    </w:p>
    <w:p w14:paraId="29404F7E" w14:textId="77777777" w:rsidR="00F04D2A" w:rsidRPr="00F04D2A" w:rsidRDefault="00F04D2A" w:rsidP="00F04D2A">
      <w:pPr>
        <w:pStyle w:val="berschriftFH2"/>
        <w:rPr>
          <w:sz w:val="22"/>
          <w:szCs w:val="22"/>
        </w:rPr>
      </w:pPr>
      <w:bookmarkStart w:id="26" w:name="_Toc103782992"/>
      <w:r>
        <w:t>Authentifizierungsablauf</w:t>
      </w:r>
      <w:bookmarkEnd w:id="26"/>
    </w:p>
    <w:p w14:paraId="026ED2B8" w14:textId="77777777" w:rsidR="00635DC1" w:rsidRDefault="00F04D2A" w:rsidP="00635DC1">
      <w:pPr>
        <w:pStyle w:val="TextFH"/>
      </w:pPr>
      <w:r>
        <w:rPr>
          <w:noProof/>
        </w:rPr>
        <w:drawing>
          <wp:inline distT="0" distB="0" distL="0" distR="0" wp14:anchorId="59A05C05" wp14:editId="20D11D22">
            <wp:extent cx="5943600" cy="303276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F2A6" w14:textId="24C1623D" w:rsidR="00547654" w:rsidRPr="00635DC1" w:rsidRDefault="00635DC1" w:rsidP="00635DC1">
      <w:pPr>
        <w:pStyle w:val="AbbildungFH"/>
      </w:pPr>
      <w:bookmarkStart w:id="27" w:name="_Toc103783003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SAML-Deep-Links</w:t>
      </w:r>
      <w:bookmarkEnd w:id="27"/>
      <w:r w:rsidR="00547654">
        <w:br w:type="page"/>
      </w:r>
    </w:p>
    <w:p w14:paraId="68440B05" w14:textId="61838436" w:rsidR="005D0B89" w:rsidRDefault="005D0B89" w:rsidP="005D0B89">
      <w:pPr>
        <w:pStyle w:val="berschriftFH1"/>
      </w:pPr>
      <w:bookmarkStart w:id="28" w:name="_Toc103782993"/>
      <w:r>
        <w:lastRenderedPageBreak/>
        <w:t>Unterschiede zwischen SAML und OIDC</w:t>
      </w:r>
      <w:bookmarkEnd w:id="28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4673"/>
        <w:gridCol w:w="2268"/>
        <w:gridCol w:w="2409"/>
      </w:tblGrid>
      <w:tr w:rsidR="005D0B89" w14:paraId="01807D99" w14:textId="77777777" w:rsidTr="00C651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67292075" w14:textId="77777777" w:rsidR="005D0B89" w:rsidRDefault="005D0B89" w:rsidP="005D0B89">
            <w:pPr>
              <w:pStyle w:val="TextFH"/>
            </w:pPr>
          </w:p>
        </w:tc>
        <w:tc>
          <w:tcPr>
            <w:tcW w:w="2268" w:type="dxa"/>
          </w:tcPr>
          <w:p w14:paraId="2FCF263C" w14:textId="4B176137" w:rsidR="005D0B89" w:rsidRDefault="005D0B89" w:rsidP="005D0B89">
            <w:pPr>
              <w:pStyle w:val="TextF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OIDC</w:t>
            </w:r>
          </w:p>
        </w:tc>
        <w:tc>
          <w:tcPr>
            <w:tcW w:w="2409" w:type="dxa"/>
          </w:tcPr>
          <w:p w14:paraId="38FA9DB2" w14:textId="4B41BD74" w:rsidR="005D0B89" w:rsidRDefault="005D0B89" w:rsidP="005D0B89">
            <w:pPr>
              <w:pStyle w:val="TextF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SAML</w:t>
            </w:r>
          </w:p>
        </w:tc>
      </w:tr>
      <w:tr w:rsidR="005D0B89" w14:paraId="2E35190A" w14:textId="77777777" w:rsidTr="00C65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395F1872" w14:textId="55C94619" w:rsidR="005D0B89" w:rsidRDefault="00184ABF" w:rsidP="005D0B89">
            <w:pPr>
              <w:pStyle w:val="TextFH"/>
            </w:pPr>
            <w:r>
              <w:t>Tokenart</w:t>
            </w:r>
          </w:p>
        </w:tc>
        <w:tc>
          <w:tcPr>
            <w:tcW w:w="2268" w:type="dxa"/>
          </w:tcPr>
          <w:p w14:paraId="10399A4B" w14:textId="5B725781" w:rsidR="005D0B89" w:rsidRDefault="005D0B89" w:rsidP="005D0B89">
            <w:pPr>
              <w:pStyle w:val="TextF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2409" w:type="dxa"/>
          </w:tcPr>
          <w:p w14:paraId="0CE0FC20" w14:textId="0C14320E" w:rsidR="005D0B89" w:rsidRDefault="005D0B89" w:rsidP="005D0B89">
            <w:pPr>
              <w:pStyle w:val="TextF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JWT</w:t>
            </w:r>
          </w:p>
        </w:tc>
      </w:tr>
      <w:tr w:rsidR="005D0B89" w14:paraId="62364F8E" w14:textId="77777777" w:rsidTr="00C65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60E5E10" w14:textId="66D9BA6D" w:rsidR="005D0B89" w:rsidRDefault="00C651CC" w:rsidP="005D0B89">
            <w:pPr>
              <w:pStyle w:val="TextFH"/>
            </w:pPr>
            <w:r>
              <w:t>Kommunikation Anwendung und IDP/OP</w:t>
            </w:r>
          </w:p>
        </w:tc>
        <w:tc>
          <w:tcPr>
            <w:tcW w:w="2268" w:type="dxa"/>
          </w:tcPr>
          <w:p w14:paraId="303B65F4" w14:textId="2A2B8CB8" w:rsidR="005D0B89" w:rsidRDefault="005D0B89" w:rsidP="005D0B89">
            <w:pPr>
              <w:pStyle w:val="TextF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Direkt</w:t>
            </w:r>
          </w:p>
        </w:tc>
        <w:tc>
          <w:tcPr>
            <w:tcW w:w="2409" w:type="dxa"/>
          </w:tcPr>
          <w:p w14:paraId="71C308D2" w14:textId="1DAC7626" w:rsidR="005D0B89" w:rsidRDefault="005D0B89" w:rsidP="005D0B89">
            <w:pPr>
              <w:pStyle w:val="TextF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Über den Browser</w:t>
            </w:r>
          </w:p>
        </w:tc>
      </w:tr>
      <w:tr w:rsidR="005D0B89" w14:paraId="7799F65F" w14:textId="77777777" w:rsidTr="00C65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896F0BF" w14:textId="75F40E7D" w:rsidR="005D0B89" w:rsidRDefault="004C7ED2" w:rsidP="005D0B89">
            <w:pPr>
              <w:pStyle w:val="TextFH"/>
            </w:pPr>
            <w:r>
              <w:t>Mobile Anwendung</w:t>
            </w:r>
          </w:p>
        </w:tc>
        <w:tc>
          <w:tcPr>
            <w:tcW w:w="2268" w:type="dxa"/>
          </w:tcPr>
          <w:p w14:paraId="319EBA63" w14:textId="695F3A66" w:rsidR="005D0B89" w:rsidRDefault="004C7ED2" w:rsidP="005D0B89">
            <w:pPr>
              <w:pStyle w:val="TextF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409" w:type="dxa"/>
          </w:tcPr>
          <w:p w14:paraId="31612A21" w14:textId="2937267D" w:rsidR="005D0B89" w:rsidRDefault="004C7ED2" w:rsidP="005D0B89">
            <w:pPr>
              <w:pStyle w:val="TextF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Nein</w:t>
            </w:r>
          </w:p>
        </w:tc>
      </w:tr>
      <w:tr w:rsidR="005D0B89" w14:paraId="18C8FC2C" w14:textId="77777777" w:rsidTr="00C65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688D982A" w14:textId="57A21713" w:rsidR="005D0B89" w:rsidRDefault="004C7ED2" w:rsidP="005D0B89">
            <w:pPr>
              <w:pStyle w:val="TextFH"/>
            </w:pPr>
            <w:r>
              <w:t>Anwendung unterstützt bereits SAML</w:t>
            </w:r>
          </w:p>
        </w:tc>
        <w:tc>
          <w:tcPr>
            <w:tcW w:w="2268" w:type="dxa"/>
          </w:tcPr>
          <w:p w14:paraId="1B1374A0" w14:textId="15CC465F" w:rsidR="005D0B89" w:rsidRDefault="004C7ED2" w:rsidP="005D0B89">
            <w:pPr>
              <w:pStyle w:val="TextF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Nein</w:t>
            </w:r>
          </w:p>
        </w:tc>
        <w:tc>
          <w:tcPr>
            <w:tcW w:w="2409" w:type="dxa"/>
          </w:tcPr>
          <w:p w14:paraId="546DF125" w14:textId="77A72473" w:rsidR="005D0B89" w:rsidRDefault="004C7ED2" w:rsidP="005D0B89">
            <w:pPr>
              <w:pStyle w:val="TextF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5D0B89" w14:paraId="4DCF000F" w14:textId="77777777" w:rsidTr="00C65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17EF4C1" w14:textId="5ED61BBF" w:rsidR="005D0B89" w:rsidRDefault="00C651CC" w:rsidP="005D0B89">
            <w:pPr>
              <w:pStyle w:val="TextFH"/>
            </w:pPr>
            <w:r>
              <w:t>Neue Anwendung</w:t>
            </w:r>
          </w:p>
        </w:tc>
        <w:tc>
          <w:tcPr>
            <w:tcW w:w="2268" w:type="dxa"/>
          </w:tcPr>
          <w:p w14:paraId="2E8088F9" w14:textId="131AEFE8" w:rsidR="005D0B89" w:rsidRDefault="00C651CC" w:rsidP="005D0B89">
            <w:pPr>
              <w:pStyle w:val="TextF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409" w:type="dxa"/>
          </w:tcPr>
          <w:p w14:paraId="141391D9" w14:textId="46FC2444" w:rsidR="005D0B89" w:rsidRDefault="00C651CC" w:rsidP="005D0B89">
            <w:pPr>
              <w:pStyle w:val="TextF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Nein</w:t>
            </w:r>
          </w:p>
        </w:tc>
      </w:tr>
    </w:tbl>
    <w:p w14:paraId="7FC8BE15" w14:textId="77777777" w:rsidR="005D0B89" w:rsidRPr="005D0B89" w:rsidRDefault="005D0B89" w:rsidP="005D0B89">
      <w:pPr>
        <w:pStyle w:val="TextFH"/>
      </w:pPr>
    </w:p>
    <w:p w14:paraId="2992AA18" w14:textId="77777777" w:rsidR="002977C7" w:rsidRPr="002977C7" w:rsidRDefault="002977C7" w:rsidP="002977C7">
      <w:pPr>
        <w:pStyle w:val="TextFH"/>
      </w:pPr>
    </w:p>
    <w:p w14:paraId="4AF1D65D" w14:textId="77777777" w:rsidR="002977C7" w:rsidRDefault="002977C7">
      <w:pPr>
        <w:rPr>
          <w:rFonts w:ascii="Arial" w:hAnsi="Arial" w:cs="Arial"/>
          <w:b/>
          <w:bCs/>
          <w:sz w:val="28"/>
          <w:szCs w:val="28"/>
        </w:rPr>
      </w:pPr>
      <w:r>
        <w:br w:type="page"/>
      </w:r>
    </w:p>
    <w:p w14:paraId="6131CA13" w14:textId="3A8993A4" w:rsidR="00912F3B" w:rsidRDefault="00912F3B" w:rsidP="00912F3B">
      <w:pPr>
        <w:pStyle w:val="berschriftFH1"/>
      </w:pPr>
      <w:bookmarkStart w:id="29" w:name="_Toc103782994"/>
      <w:r>
        <w:lastRenderedPageBreak/>
        <w:t>Implementierung</w:t>
      </w:r>
      <w:bookmarkEnd w:id="29"/>
    </w:p>
    <w:p w14:paraId="1F97C751" w14:textId="77777777" w:rsidR="002977C7" w:rsidRPr="002977C7" w:rsidRDefault="002977C7" w:rsidP="002977C7">
      <w:pPr>
        <w:pStyle w:val="TextFH"/>
      </w:pPr>
    </w:p>
    <w:bookmarkEnd w:id="4"/>
    <w:p w14:paraId="7AE4E747" w14:textId="77777777" w:rsidR="002977C7" w:rsidRDefault="002977C7">
      <w:pPr>
        <w:rPr>
          <w:rFonts w:ascii="Arial" w:hAnsi="Arial" w:cs="Arial"/>
          <w:b/>
          <w:bCs/>
          <w:sz w:val="28"/>
          <w:szCs w:val="28"/>
        </w:rPr>
      </w:pPr>
      <w:r>
        <w:br w:type="page"/>
      </w:r>
    </w:p>
    <w:p w14:paraId="6C7948AD" w14:textId="2DB459C7" w:rsidR="00426C00" w:rsidRDefault="00426C00" w:rsidP="00426C00">
      <w:pPr>
        <w:pStyle w:val="berschriftFH1"/>
      </w:pPr>
      <w:bookmarkStart w:id="30" w:name="_Toc103782995"/>
      <w:r>
        <w:lastRenderedPageBreak/>
        <w:t>Zusammenfassung</w:t>
      </w:r>
      <w:bookmarkEnd w:id="30"/>
    </w:p>
    <w:p w14:paraId="7BBE422B" w14:textId="77777777" w:rsidR="002977C7" w:rsidRPr="002977C7" w:rsidRDefault="002977C7" w:rsidP="002977C7">
      <w:pPr>
        <w:pStyle w:val="TextFH"/>
      </w:pPr>
    </w:p>
    <w:p w14:paraId="1CA2454A" w14:textId="77777777" w:rsidR="002977C7" w:rsidRDefault="00426C00" w:rsidP="002977C7">
      <w:pPr>
        <w:pStyle w:val="berschriftFH2"/>
      </w:pPr>
      <w:bookmarkStart w:id="31" w:name="_Toc103782996"/>
      <w:r>
        <w:t>Zusammenfassung</w:t>
      </w:r>
      <w:bookmarkEnd w:id="31"/>
    </w:p>
    <w:p w14:paraId="75B46118" w14:textId="60CC6742" w:rsidR="0087184E" w:rsidRPr="002977C7" w:rsidRDefault="0087184E" w:rsidP="002977C7">
      <w:pPr>
        <w:pStyle w:val="TextFH"/>
      </w:pPr>
      <w:r w:rsidRPr="002977C7">
        <w:br w:type="page"/>
      </w:r>
    </w:p>
    <w:p w14:paraId="505EBF68" w14:textId="3BB0AE28" w:rsidR="00225E47" w:rsidRDefault="0087184E" w:rsidP="0087184E">
      <w:pPr>
        <w:pStyle w:val="berschriftFH1"/>
      </w:pPr>
      <w:bookmarkStart w:id="32" w:name="_Toc103782997"/>
      <w:r>
        <w:lastRenderedPageBreak/>
        <w:t>Literaturverzeichnis</w:t>
      </w:r>
      <w:bookmarkEnd w:id="32"/>
      <w:r w:rsidR="00225E47">
        <w:br w:type="page"/>
      </w:r>
    </w:p>
    <w:p w14:paraId="5DE1D1F2" w14:textId="31E59E7C" w:rsidR="00225E47" w:rsidRDefault="00225E47" w:rsidP="00225E47">
      <w:pPr>
        <w:pStyle w:val="berschriftFH1"/>
      </w:pPr>
      <w:bookmarkStart w:id="33" w:name="_Toc103782998"/>
      <w:r>
        <w:lastRenderedPageBreak/>
        <w:t>Anhang</w:t>
      </w:r>
      <w:bookmarkEnd w:id="33"/>
    </w:p>
    <w:p w14:paraId="50FDB7E3" w14:textId="04DED52C" w:rsidR="006D55FA" w:rsidRDefault="006D55FA" w:rsidP="006D55FA">
      <w:pPr>
        <w:pStyle w:val="TextFHgroundFett"/>
        <w:jc w:val="left"/>
      </w:pPr>
      <w:r>
        <w:t>Anhangsverzeichnis</w:t>
      </w:r>
    </w:p>
    <w:p w14:paraId="74D2EE7F" w14:textId="5BF141BA" w:rsidR="00225E47" w:rsidRPr="00723471" w:rsidRDefault="006D55FA" w:rsidP="00723471">
      <w:pPr>
        <w:pStyle w:val="TextFHgroundFett"/>
        <w:jc w:val="left"/>
      </w:pPr>
      <w:r>
        <w:rPr>
          <w:rFonts w:asciiTheme="minorHAnsi" w:hAnsiTheme="minorHAnsi" w:cstheme="minorBidi"/>
          <w:b w:val="0"/>
          <w:sz w:val="22"/>
        </w:rPr>
        <w:fldChar w:fldCharType="begin"/>
      </w:r>
      <w:r>
        <w:instrText xml:space="preserve"> TOC \h \z \t "Anhang FH" \c </w:instrText>
      </w:r>
      <w:r>
        <w:rPr>
          <w:rFonts w:asciiTheme="minorHAnsi" w:hAnsiTheme="minorHAnsi" w:cstheme="minorBidi"/>
          <w:b w:val="0"/>
          <w:sz w:val="22"/>
        </w:rPr>
        <w:fldChar w:fldCharType="separate"/>
      </w:r>
      <w:r w:rsidR="00635DC1">
        <w:rPr>
          <w:rFonts w:asciiTheme="minorHAnsi" w:hAnsiTheme="minorHAnsi" w:cstheme="minorBidi"/>
          <w:bCs/>
          <w:noProof/>
          <w:sz w:val="22"/>
        </w:rPr>
        <w:t>Es konnten keine Einträge für ein Abbildungsverzeichnis gefunden werden.</w:t>
      </w:r>
      <w:r>
        <w:fldChar w:fldCharType="end"/>
      </w:r>
      <w:r w:rsidR="00225E47" w:rsidRPr="00D646BA">
        <w:br w:type="page"/>
      </w:r>
    </w:p>
    <w:p w14:paraId="27A5D1BD" w14:textId="77777777" w:rsidR="00225E47" w:rsidRDefault="00225E47" w:rsidP="00DD2874">
      <w:pPr>
        <w:pStyle w:val="TextFHgroundFett"/>
        <w:jc w:val="left"/>
      </w:pPr>
      <w:bookmarkStart w:id="34" w:name="_Toc433004496"/>
      <w:r>
        <w:lastRenderedPageBreak/>
        <w:t>Eidesstattliche Erklärung</w:t>
      </w:r>
      <w:bookmarkEnd w:id="34"/>
    </w:p>
    <w:p w14:paraId="1F6BFD8E" w14:textId="181FF6B6" w:rsidR="00225E47" w:rsidRPr="00AE36F3" w:rsidRDefault="00225E47" w:rsidP="00225E47">
      <w:pPr>
        <w:pStyle w:val="TextFH"/>
      </w:pPr>
      <w:r w:rsidRPr="00AE36F3">
        <w:t xml:space="preserve">Ich erkläre hiermit an Eides Statt, dass ich die vorliegende </w:t>
      </w:r>
      <w:r w:rsidR="00635DC1">
        <w:t>Hausarbeit</w:t>
      </w:r>
      <w:r w:rsidRPr="00AE36F3">
        <w:t xml:space="preserve"> selbstständig angefertigt habe. Die aus fremden Quellen direkt oder indirekt übernommenen Gedanken sind als solche kenntlich gemacht.</w:t>
      </w:r>
    </w:p>
    <w:p w14:paraId="0CEAE56A" w14:textId="3F409AF6" w:rsidR="00225E47" w:rsidRPr="00AE36F3" w:rsidRDefault="00225E47" w:rsidP="00225E47">
      <w:pPr>
        <w:pStyle w:val="TextFH"/>
      </w:pPr>
      <w:r w:rsidRPr="00AE36F3">
        <w:t>Di</w:t>
      </w:r>
      <w:r w:rsidR="00996774">
        <w:t>e</w:t>
      </w:r>
      <w:r w:rsidRPr="00AE36F3">
        <w:t xml:space="preserve"> Arbeit wurde bisher weder in gleicher noch in ähnlicher Form einer anderen Prüfungsbehörde vorgelegt und auch noch nicht veröffentlicht.</w:t>
      </w:r>
    </w:p>
    <w:p w14:paraId="2A6FC928" w14:textId="77777777" w:rsidR="00225E47" w:rsidRPr="00AE36F3" w:rsidRDefault="00225E47" w:rsidP="00225E47">
      <w:pPr>
        <w:pStyle w:val="TextFH"/>
        <w:rPr>
          <w:u w:val="single"/>
        </w:rPr>
      </w:pPr>
      <w:r w:rsidRPr="00AE36F3">
        <w:rPr>
          <w:u w:val="single"/>
        </w:rPr>
        <w:tab/>
      </w:r>
      <w:r w:rsidRPr="00AE36F3">
        <w:rPr>
          <w:u w:val="single"/>
        </w:rPr>
        <w:tab/>
      </w:r>
      <w:r w:rsidRPr="00AE36F3">
        <w:rPr>
          <w:u w:val="single"/>
        </w:rPr>
        <w:tab/>
      </w:r>
      <w:r w:rsidRPr="00AE36F3">
        <w:rPr>
          <w:u w:val="single"/>
        </w:rPr>
        <w:tab/>
      </w:r>
      <w:r w:rsidRPr="00AE36F3">
        <w:rPr>
          <w:u w:val="single"/>
        </w:rPr>
        <w:tab/>
      </w:r>
      <w:r w:rsidRPr="00AE36F3">
        <w:rPr>
          <w:u w:val="single"/>
        </w:rPr>
        <w:tab/>
      </w:r>
      <w:r w:rsidRPr="00AE36F3">
        <w:rPr>
          <w:u w:val="single"/>
        </w:rPr>
        <w:tab/>
      </w:r>
    </w:p>
    <w:p w14:paraId="4C4C56AC" w14:textId="7C5D8C21" w:rsidR="00225E47" w:rsidRPr="00725CFA" w:rsidRDefault="00225E47" w:rsidP="00225E47">
      <w:pPr>
        <w:pStyle w:val="TextFH"/>
      </w:pPr>
      <w:r w:rsidRPr="00AE36F3">
        <w:t>Datum, Unterschrift</w:t>
      </w:r>
    </w:p>
    <w:sectPr w:rsidR="00225E47" w:rsidRPr="00725CFA" w:rsidSect="00343064">
      <w:pgSz w:w="12240" w:h="15840"/>
      <w:pgMar w:top="1440" w:right="1440" w:bottom="1440" w:left="1440" w:header="708" w:footer="708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316D3" w14:textId="77777777" w:rsidR="00325616" w:rsidRDefault="00325616" w:rsidP="00E032E5">
      <w:pPr>
        <w:spacing w:after="0" w:line="240" w:lineRule="auto"/>
      </w:pPr>
      <w:r>
        <w:separator/>
      </w:r>
    </w:p>
  </w:endnote>
  <w:endnote w:type="continuationSeparator" w:id="0">
    <w:p w14:paraId="5A57C76A" w14:textId="77777777" w:rsidR="00325616" w:rsidRDefault="00325616" w:rsidP="00E03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4B5E4" w14:textId="77777777" w:rsidR="00621451" w:rsidRDefault="006214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94A6C" w14:textId="37A1C8E1" w:rsidR="00A07D03" w:rsidRDefault="00A07D03" w:rsidP="00343064">
    <w:pPr>
      <w:pStyle w:val="Fuzeile"/>
      <w:tabs>
        <w:tab w:val="clear" w:pos="4536"/>
        <w:tab w:val="clear" w:pos="9072"/>
        <w:tab w:val="left" w:pos="992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50DE0" w14:textId="77777777" w:rsidR="00621451" w:rsidRDefault="00621451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63ED8" w14:textId="3E70E014" w:rsidR="00A07D03" w:rsidRDefault="00325616">
    <w:pPr>
      <w:pStyle w:val="Fuzeile"/>
      <w:jc w:val="center"/>
    </w:pPr>
    <w:sdt>
      <w:sdtPr>
        <w:id w:val="717013716"/>
        <w:docPartObj>
          <w:docPartGallery w:val="Page Numbers (Bottom of Page)"/>
          <w:docPartUnique/>
        </w:docPartObj>
      </w:sdtPr>
      <w:sdtEndPr/>
      <w:sdtContent>
        <w:r w:rsidR="00A07D03">
          <w:fldChar w:fldCharType="begin"/>
        </w:r>
        <w:r w:rsidR="00A07D03">
          <w:instrText>PAGE   \* MERGEFORMAT</w:instrText>
        </w:r>
        <w:r w:rsidR="00A07D03">
          <w:fldChar w:fldCharType="separate"/>
        </w:r>
        <w:r w:rsidR="00A07D03" w:rsidRPr="005E36B6">
          <w:rPr>
            <w:noProof/>
          </w:rPr>
          <w:t>-</w:t>
        </w:r>
        <w:r w:rsidR="00A07D03">
          <w:rPr>
            <w:noProof/>
          </w:rPr>
          <w:t xml:space="preserve"> 4 -</w:t>
        </w:r>
        <w:r w:rsidR="00A07D03">
          <w:fldChar w:fldCharType="end"/>
        </w:r>
      </w:sdtContent>
    </w:sdt>
  </w:p>
  <w:p w14:paraId="5CE5CD71" w14:textId="77777777" w:rsidR="00A07D03" w:rsidRDefault="00A07D0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8BBFF" w14:textId="77777777" w:rsidR="00325616" w:rsidRDefault="00325616" w:rsidP="00E032E5">
      <w:pPr>
        <w:spacing w:after="0" w:line="240" w:lineRule="auto"/>
      </w:pPr>
      <w:r>
        <w:separator/>
      </w:r>
    </w:p>
  </w:footnote>
  <w:footnote w:type="continuationSeparator" w:id="0">
    <w:p w14:paraId="4572758C" w14:textId="77777777" w:rsidR="00325616" w:rsidRDefault="00325616" w:rsidP="00E032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CE3E3" w14:textId="77777777" w:rsidR="00621451" w:rsidRDefault="006214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49332" w14:textId="77777777" w:rsidR="00A07D03" w:rsidRDefault="00A07D03">
    <w:pPr>
      <w:pStyle w:val="Kopfzeile"/>
    </w:pPr>
    <w:r>
      <w:tab/>
    </w:r>
    <w:r>
      <w:tab/>
    </w:r>
    <w:r>
      <w:rPr>
        <w:noProof/>
        <w:lang w:eastAsia="de-DE"/>
      </w:rPr>
      <w:drawing>
        <wp:inline distT="0" distB="0" distL="0" distR="0" wp14:anchorId="3AF25DFE" wp14:editId="7F0CB701">
          <wp:extent cx="1314318" cy="838800"/>
          <wp:effectExtent l="0" t="0" r="635" b="0"/>
          <wp:docPr id="92" name="Grafik 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FhCampusMind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4318" cy="83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31885" w14:textId="77777777" w:rsidR="00621451" w:rsidRDefault="0062145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AE4C5B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FF6C5CA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772256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BA82D7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AE46084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8017E0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A162AA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0AA51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4A224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43EF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6D77EB"/>
    <w:multiLevelType w:val="hybridMultilevel"/>
    <w:tmpl w:val="83D609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610D50"/>
    <w:multiLevelType w:val="hybridMultilevel"/>
    <w:tmpl w:val="D81667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0234E"/>
    <w:multiLevelType w:val="multilevel"/>
    <w:tmpl w:val="E26AB734"/>
    <w:lvl w:ilvl="0">
      <w:start w:val="1"/>
      <w:numFmt w:val="decimal"/>
      <w:pStyle w:val="berschriftFH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FH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berschriftFh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berschriftFh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berschriftFH5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berschriftFH6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berschriftFH7"/>
      <w:lvlText w:val="%1.%2.%3.%4.%5.%6.%7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pStyle w:val="berschriftFH8"/>
      <w:lvlText w:val="%1.%2.%3.%4.%5.%6.%7.%8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pStyle w:val="berschriftFH9"/>
      <w:lvlText w:val="%1.%2.%3.%4.%5.%6.%7.%8.%9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7B258DA"/>
    <w:multiLevelType w:val="hybridMultilevel"/>
    <w:tmpl w:val="C55632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5401AE"/>
    <w:multiLevelType w:val="hybridMultilevel"/>
    <w:tmpl w:val="428A33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C20089"/>
    <w:multiLevelType w:val="hybridMultilevel"/>
    <w:tmpl w:val="48A2D5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05A1C"/>
    <w:multiLevelType w:val="hybridMultilevel"/>
    <w:tmpl w:val="3C947B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1F4AF8"/>
    <w:multiLevelType w:val="hybridMultilevel"/>
    <w:tmpl w:val="9F061B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D501E7"/>
    <w:multiLevelType w:val="multilevel"/>
    <w:tmpl w:val="49F241D6"/>
    <w:styleLink w:val="berschrift-Gliederung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60"/>
      </w:pPr>
      <w:rPr>
        <w:rFonts w:hint="default"/>
      </w:rPr>
    </w:lvl>
  </w:abstractNum>
  <w:num w:numId="1" w16cid:durableId="856163153">
    <w:abstractNumId w:val="18"/>
  </w:num>
  <w:num w:numId="2" w16cid:durableId="1427073292">
    <w:abstractNumId w:val="12"/>
  </w:num>
  <w:num w:numId="3" w16cid:durableId="478229666">
    <w:abstractNumId w:val="0"/>
  </w:num>
  <w:num w:numId="4" w16cid:durableId="2140800039">
    <w:abstractNumId w:val="1"/>
  </w:num>
  <w:num w:numId="5" w16cid:durableId="673456729">
    <w:abstractNumId w:val="2"/>
  </w:num>
  <w:num w:numId="6" w16cid:durableId="1846480000">
    <w:abstractNumId w:val="3"/>
  </w:num>
  <w:num w:numId="7" w16cid:durableId="1594390201">
    <w:abstractNumId w:val="4"/>
  </w:num>
  <w:num w:numId="8" w16cid:durableId="1182008621">
    <w:abstractNumId w:val="5"/>
  </w:num>
  <w:num w:numId="9" w16cid:durableId="778572179">
    <w:abstractNumId w:val="6"/>
  </w:num>
  <w:num w:numId="10" w16cid:durableId="703091408">
    <w:abstractNumId w:val="7"/>
  </w:num>
  <w:num w:numId="11" w16cid:durableId="1972325729">
    <w:abstractNumId w:val="8"/>
  </w:num>
  <w:num w:numId="12" w16cid:durableId="1227372480">
    <w:abstractNumId w:val="9"/>
  </w:num>
  <w:num w:numId="13" w16cid:durableId="1045837211">
    <w:abstractNumId w:val="14"/>
  </w:num>
  <w:num w:numId="14" w16cid:durableId="2036416955">
    <w:abstractNumId w:val="17"/>
  </w:num>
  <w:num w:numId="15" w16cid:durableId="955600330">
    <w:abstractNumId w:val="10"/>
  </w:num>
  <w:num w:numId="16" w16cid:durableId="1432816282">
    <w:abstractNumId w:val="16"/>
  </w:num>
  <w:num w:numId="17" w16cid:durableId="1608461979">
    <w:abstractNumId w:val="13"/>
  </w:num>
  <w:num w:numId="18" w16cid:durableId="800919736">
    <w:abstractNumId w:val="11"/>
  </w:num>
  <w:num w:numId="19" w16cid:durableId="390229194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D8"/>
    <w:rsid w:val="000010C9"/>
    <w:rsid w:val="000017CB"/>
    <w:rsid w:val="000025D1"/>
    <w:rsid w:val="00003039"/>
    <w:rsid w:val="000033A8"/>
    <w:rsid w:val="000038E1"/>
    <w:rsid w:val="000059BE"/>
    <w:rsid w:val="000065B2"/>
    <w:rsid w:val="00007CCA"/>
    <w:rsid w:val="00010335"/>
    <w:rsid w:val="00011B12"/>
    <w:rsid w:val="000214B5"/>
    <w:rsid w:val="00021FE4"/>
    <w:rsid w:val="00022F3E"/>
    <w:rsid w:val="000234CC"/>
    <w:rsid w:val="00024737"/>
    <w:rsid w:val="000254FC"/>
    <w:rsid w:val="00025D97"/>
    <w:rsid w:val="000304F7"/>
    <w:rsid w:val="000322ED"/>
    <w:rsid w:val="00032B9C"/>
    <w:rsid w:val="00033365"/>
    <w:rsid w:val="0003355D"/>
    <w:rsid w:val="000337B0"/>
    <w:rsid w:val="00036A66"/>
    <w:rsid w:val="00037C51"/>
    <w:rsid w:val="000410ED"/>
    <w:rsid w:val="000439AB"/>
    <w:rsid w:val="00044FAD"/>
    <w:rsid w:val="000545EF"/>
    <w:rsid w:val="00055F4E"/>
    <w:rsid w:val="000570F2"/>
    <w:rsid w:val="00063BA3"/>
    <w:rsid w:val="00063DA7"/>
    <w:rsid w:val="00065C30"/>
    <w:rsid w:val="00065FD5"/>
    <w:rsid w:val="00066747"/>
    <w:rsid w:val="00067477"/>
    <w:rsid w:val="00071AE3"/>
    <w:rsid w:val="00072338"/>
    <w:rsid w:val="00073CE6"/>
    <w:rsid w:val="00081A06"/>
    <w:rsid w:val="0008313A"/>
    <w:rsid w:val="0008506A"/>
    <w:rsid w:val="000851ED"/>
    <w:rsid w:val="00085A5E"/>
    <w:rsid w:val="00091379"/>
    <w:rsid w:val="000923E8"/>
    <w:rsid w:val="00092A33"/>
    <w:rsid w:val="00093803"/>
    <w:rsid w:val="0009444A"/>
    <w:rsid w:val="000A1347"/>
    <w:rsid w:val="000A20AB"/>
    <w:rsid w:val="000A313D"/>
    <w:rsid w:val="000A6897"/>
    <w:rsid w:val="000B7D56"/>
    <w:rsid w:val="000D1D0F"/>
    <w:rsid w:val="000D4D30"/>
    <w:rsid w:val="000D740A"/>
    <w:rsid w:val="000E088E"/>
    <w:rsid w:val="000E2C6F"/>
    <w:rsid w:val="000E76CC"/>
    <w:rsid w:val="000F1E55"/>
    <w:rsid w:val="000F2D53"/>
    <w:rsid w:val="000F3A8B"/>
    <w:rsid w:val="000F4EFA"/>
    <w:rsid w:val="001048CA"/>
    <w:rsid w:val="001052FA"/>
    <w:rsid w:val="00105E17"/>
    <w:rsid w:val="00106380"/>
    <w:rsid w:val="00107AB1"/>
    <w:rsid w:val="00111D0F"/>
    <w:rsid w:val="00112A33"/>
    <w:rsid w:val="00112EDD"/>
    <w:rsid w:val="001173DD"/>
    <w:rsid w:val="0012095F"/>
    <w:rsid w:val="00122168"/>
    <w:rsid w:val="0012414B"/>
    <w:rsid w:val="00125D3D"/>
    <w:rsid w:val="001310BB"/>
    <w:rsid w:val="001327CB"/>
    <w:rsid w:val="0013520D"/>
    <w:rsid w:val="00137209"/>
    <w:rsid w:val="001378A5"/>
    <w:rsid w:val="00143BFF"/>
    <w:rsid w:val="0014614E"/>
    <w:rsid w:val="00147EB9"/>
    <w:rsid w:val="00151D99"/>
    <w:rsid w:val="0015231C"/>
    <w:rsid w:val="00154538"/>
    <w:rsid w:val="00154816"/>
    <w:rsid w:val="0015689C"/>
    <w:rsid w:val="00157DAB"/>
    <w:rsid w:val="001619EF"/>
    <w:rsid w:val="001620F7"/>
    <w:rsid w:val="00163631"/>
    <w:rsid w:val="001636FF"/>
    <w:rsid w:val="00167C98"/>
    <w:rsid w:val="00170476"/>
    <w:rsid w:val="0017378A"/>
    <w:rsid w:val="00176A4B"/>
    <w:rsid w:val="0018089C"/>
    <w:rsid w:val="00182383"/>
    <w:rsid w:val="001829F8"/>
    <w:rsid w:val="00184ABF"/>
    <w:rsid w:val="00185D27"/>
    <w:rsid w:val="00186C0E"/>
    <w:rsid w:val="00190208"/>
    <w:rsid w:val="001924C1"/>
    <w:rsid w:val="00193795"/>
    <w:rsid w:val="00193E96"/>
    <w:rsid w:val="001A1266"/>
    <w:rsid w:val="001A6956"/>
    <w:rsid w:val="001A6980"/>
    <w:rsid w:val="001B0F88"/>
    <w:rsid w:val="001B3078"/>
    <w:rsid w:val="001B3CF5"/>
    <w:rsid w:val="001B532E"/>
    <w:rsid w:val="001B5F0E"/>
    <w:rsid w:val="001C0452"/>
    <w:rsid w:val="001C0CB4"/>
    <w:rsid w:val="001C34A2"/>
    <w:rsid w:val="001C40B3"/>
    <w:rsid w:val="001C67D9"/>
    <w:rsid w:val="001C7931"/>
    <w:rsid w:val="001D00B3"/>
    <w:rsid w:val="001D0A12"/>
    <w:rsid w:val="001D232D"/>
    <w:rsid w:val="001D25E2"/>
    <w:rsid w:val="001D33FB"/>
    <w:rsid w:val="001D6D7C"/>
    <w:rsid w:val="001D7C1B"/>
    <w:rsid w:val="001E03A9"/>
    <w:rsid w:val="001E4EC2"/>
    <w:rsid w:val="001E633D"/>
    <w:rsid w:val="001E7C2E"/>
    <w:rsid w:val="001F2484"/>
    <w:rsid w:val="001F36FC"/>
    <w:rsid w:val="001F4620"/>
    <w:rsid w:val="001F5C79"/>
    <w:rsid w:val="001F618C"/>
    <w:rsid w:val="001F6EBB"/>
    <w:rsid w:val="001F7A81"/>
    <w:rsid w:val="00201640"/>
    <w:rsid w:val="00203BD8"/>
    <w:rsid w:val="002041D3"/>
    <w:rsid w:val="00206C0F"/>
    <w:rsid w:val="002071B1"/>
    <w:rsid w:val="00207BF0"/>
    <w:rsid w:val="00211AF4"/>
    <w:rsid w:val="00211F34"/>
    <w:rsid w:val="00213DED"/>
    <w:rsid w:val="00214C81"/>
    <w:rsid w:val="0021692F"/>
    <w:rsid w:val="00216F84"/>
    <w:rsid w:val="002201A1"/>
    <w:rsid w:val="002213C4"/>
    <w:rsid w:val="00221F8A"/>
    <w:rsid w:val="002227BA"/>
    <w:rsid w:val="00225E47"/>
    <w:rsid w:val="002279AC"/>
    <w:rsid w:val="002315C0"/>
    <w:rsid w:val="0023226B"/>
    <w:rsid w:val="00234B6E"/>
    <w:rsid w:val="00243319"/>
    <w:rsid w:val="00250406"/>
    <w:rsid w:val="00252940"/>
    <w:rsid w:val="00257BF5"/>
    <w:rsid w:val="002608E3"/>
    <w:rsid w:val="00260BA7"/>
    <w:rsid w:val="00261A3D"/>
    <w:rsid w:val="002627E0"/>
    <w:rsid w:val="00262974"/>
    <w:rsid w:val="00264593"/>
    <w:rsid w:val="00265083"/>
    <w:rsid w:val="002700E1"/>
    <w:rsid w:val="00273D36"/>
    <w:rsid w:val="00277348"/>
    <w:rsid w:val="00277910"/>
    <w:rsid w:val="00283FC4"/>
    <w:rsid w:val="0028568B"/>
    <w:rsid w:val="00285CFC"/>
    <w:rsid w:val="00286037"/>
    <w:rsid w:val="002869C0"/>
    <w:rsid w:val="00290322"/>
    <w:rsid w:val="00290830"/>
    <w:rsid w:val="00293536"/>
    <w:rsid w:val="00296814"/>
    <w:rsid w:val="00297624"/>
    <w:rsid w:val="002977C7"/>
    <w:rsid w:val="002A0D7F"/>
    <w:rsid w:val="002A11B8"/>
    <w:rsid w:val="002A2E29"/>
    <w:rsid w:val="002A34FA"/>
    <w:rsid w:val="002A3A24"/>
    <w:rsid w:val="002A483B"/>
    <w:rsid w:val="002A592F"/>
    <w:rsid w:val="002B04F1"/>
    <w:rsid w:val="002B23B8"/>
    <w:rsid w:val="002B2717"/>
    <w:rsid w:val="002B660D"/>
    <w:rsid w:val="002C1643"/>
    <w:rsid w:val="002C2312"/>
    <w:rsid w:val="002C295C"/>
    <w:rsid w:val="002C51CB"/>
    <w:rsid w:val="002C5297"/>
    <w:rsid w:val="002C5A97"/>
    <w:rsid w:val="002D0DB7"/>
    <w:rsid w:val="002D13A5"/>
    <w:rsid w:val="002D2FE7"/>
    <w:rsid w:val="002D5CF2"/>
    <w:rsid w:val="002D5D85"/>
    <w:rsid w:val="002E027F"/>
    <w:rsid w:val="002E3064"/>
    <w:rsid w:val="002E35CB"/>
    <w:rsid w:val="002E6A22"/>
    <w:rsid w:val="002E7960"/>
    <w:rsid w:val="002F02A0"/>
    <w:rsid w:val="002F1165"/>
    <w:rsid w:val="002F2E22"/>
    <w:rsid w:val="002F3169"/>
    <w:rsid w:val="002F3254"/>
    <w:rsid w:val="002F5EC1"/>
    <w:rsid w:val="002F71D0"/>
    <w:rsid w:val="00300272"/>
    <w:rsid w:val="003007B2"/>
    <w:rsid w:val="003027F1"/>
    <w:rsid w:val="00302A24"/>
    <w:rsid w:val="00310ADA"/>
    <w:rsid w:val="00312DFF"/>
    <w:rsid w:val="003136AF"/>
    <w:rsid w:val="00314777"/>
    <w:rsid w:val="00315342"/>
    <w:rsid w:val="0031548D"/>
    <w:rsid w:val="00315A34"/>
    <w:rsid w:val="00316715"/>
    <w:rsid w:val="00316DE5"/>
    <w:rsid w:val="00321B61"/>
    <w:rsid w:val="00321BDB"/>
    <w:rsid w:val="00321F5E"/>
    <w:rsid w:val="003224D3"/>
    <w:rsid w:val="00324C8C"/>
    <w:rsid w:val="00325616"/>
    <w:rsid w:val="003319C7"/>
    <w:rsid w:val="00331BA9"/>
    <w:rsid w:val="003321EC"/>
    <w:rsid w:val="00333221"/>
    <w:rsid w:val="0033473B"/>
    <w:rsid w:val="00335853"/>
    <w:rsid w:val="00336782"/>
    <w:rsid w:val="00336CB3"/>
    <w:rsid w:val="0033797B"/>
    <w:rsid w:val="00343064"/>
    <w:rsid w:val="00346558"/>
    <w:rsid w:val="00350C76"/>
    <w:rsid w:val="00351EF4"/>
    <w:rsid w:val="00357395"/>
    <w:rsid w:val="003575C6"/>
    <w:rsid w:val="003600B8"/>
    <w:rsid w:val="0036088B"/>
    <w:rsid w:val="0036235E"/>
    <w:rsid w:val="003628C0"/>
    <w:rsid w:val="00363624"/>
    <w:rsid w:val="003654D0"/>
    <w:rsid w:val="00366C49"/>
    <w:rsid w:val="00367D1B"/>
    <w:rsid w:val="003736D1"/>
    <w:rsid w:val="00375C68"/>
    <w:rsid w:val="00377BD0"/>
    <w:rsid w:val="00381AA6"/>
    <w:rsid w:val="0038280C"/>
    <w:rsid w:val="00387949"/>
    <w:rsid w:val="0038794F"/>
    <w:rsid w:val="003913B6"/>
    <w:rsid w:val="0039399B"/>
    <w:rsid w:val="00394109"/>
    <w:rsid w:val="00394DE7"/>
    <w:rsid w:val="00394ED8"/>
    <w:rsid w:val="003952A4"/>
    <w:rsid w:val="00396965"/>
    <w:rsid w:val="003A4EE2"/>
    <w:rsid w:val="003A5030"/>
    <w:rsid w:val="003A505F"/>
    <w:rsid w:val="003A5292"/>
    <w:rsid w:val="003A570A"/>
    <w:rsid w:val="003A67BB"/>
    <w:rsid w:val="003B1123"/>
    <w:rsid w:val="003B22D3"/>
    <w:rsid w:val="003B234C"/>
    <w:rsid w:val="003B2D3F"/>
    <w:rsid w:val="003B3C44"/>
    <w:rsid w:val="003B43DB"/>
    <w:rsid w:val="003B5166"/>
    <w:rsid w:val="003B52E6"/>
    <w:rsid w:val="003B6B12"/>
    <w:rsid w:val="003B6BD2"/>
    <w:rsid w:val="003B6CAF"/>
    <w:rsid w:val="003C2E8A"/>
    <w:rsid w:val="003C3321"/>
    <w:rsid w:val="003C3965"/>
    <w:rsid w:val="003C7A18"/>
    <w:rsid w:val="003D44E9"/>
    <w:rsid w:val="003D4AD0"/>
    <w:rsid w:val="003D4BBE"/>
    <w:rsid w:val="003D5E74"/>
    <w:rsid w:val="003D787D"/>
    <w:rsid w:val="003E3375"/>
    <w:rsid w:val="003E3C10"/>
    <w:rsid w:val="003E4C12"/>
    <w:rsid w:val="003E5AD8"/>
    <w:rsid w:val="003E60B6"/>
    <w:rsid w:val="003E779E"/>
    <w:rsid w:val="003E7F30"/>
    <w:rsid w:val="003F0A81"/>
    <w:rsid w:val="003F4739"/>
    <w:rsid w:val="003F62A0"/>
    <w:rsid w:val="00401689"/>
    <w:rsid w:val="00401C2D"/>
    <w:rsid w:val="00402F9C"/>
    <w:rsid w:val="0041045E"/>
    <w:rsid w:val="004107B0"/>
    <w:rsid w:val="004127B0"/>
    <w:rsid w:val="0041326C"/>
    <w:rsid w:val="00417E26"/>
    <w:rsid w:val="00420349"/>
    <w:rsid w:val="00420A9E"/>
    <w:rsid w:val="00423C64"/>
    <w:rsid w:val="00426386"/>
    <w:rsid w:val="00426A18"/>
    <w:rsid w:val="00426C00"/>
    <w:rsid w:val="0042764C"/>
    <w:rsid w:val="004319F0"/>
    <w:rsid w:val="0043581C"/>
    <w:rsid w:val="004366CE"/>
    <w:rsid w:val="00436836"/>
    <w:rsid w:val="00437AB7"/>
    <w:rsid w:val="00440036"/>
    <w:rsid w:val="00441119"/>
    <w:rsid w:val="004424E1"/>
    <w:rsid w:val="0044723C"/>
    <w:rsid w:val="004503A9"/>
    <w:rsid w:val="00451B2D"/>
    <w:rsid w:val="004532F1"/>
    <w:rsid w:val="0045533A"/>
    <w:rsid w:val="00457C76"/>
    <w:rsid w:val="00460B47"/>
    <w:rsid w:val="00460EA1"/>
    <w:rsid w:val="0046242E"/>
    <w:rsid w:val="004629DD"/>
    <w:rsid w:val="00466217"/>
    <w:rsid w:val="004668AA"/>
    <w:rsid w:val="00466D5C"/>
    <w:rsid w:val="00467654"/>
    <w:rsid w:val="00467AEB"/>
    <w:rsid w:val="00474CF3"/>
    <w:rsid w:val="00480FA1"/>
    <w:rsid w:val="004815C2"/>
    <w:rsid w:val="00482D0D"/>
    <w:rsid w:val="00483608"/>
    <w:rsid w:val="004903EE"/>
    <w:rsid w:val="004910A3"/>
    <w:rsid w:val="004919C6"/>
    <w:rsid w:val="0049297F"/>
    <w:rsid w:val="00492C23"/>
    <w:rsid w:val="00493602"/>
    <w:rsid w:val="00493696"/>
    <w:rsid w:val="004937BD"/>
    <w:rsid w:val="00493A4D"/>
    <w:rsid w:val="00493BAC"/>
    <w:rsid w:val="004964CC"/>
    <w:rsid w:val="0049753A"/>
    <w:rsid w:val="00497CA2"/>
    <w:rsid w:val="00497E3D"/>
    <w:rsid w:val="004A06DE"/>
    <w:rsid w:val="004A2E90"/>
    <w:rsid w:val="004A42AC"/>
    <w:rsid w:val="004A727E"/>
    <w:rsid w:val="004A7EE9"/>
    <w:rsid w:val="004B0A11"/>
    <w:rsid w:val="004B0C62"/>
    <w:rsid w:val="004B0EC5"/>
    <w:rsid w:val="004B2E8A"/>
    <w:rsid w:val="004B6CB8"/>
    <w:rsid w:val="004C1E48"/>
    <w:rsid w:val="004C2781"/>
    <w:rsid w:val="004C5D1F"/>
    <w:rsid w:val="004C7ED2"/>
    <w:rsid w:val="004D08DE"/>
    <w:rsid w:val="004D1457"/>
    <w:rsid w:val="004D4646"/>
    <w:rsid w:val="004D5945"/>
    <w:rsid w:val="004D5FBA"/>
    <w:rsid w:val="004D60BD"/>
    <w:rsid w:val="004D6CC9"/>
    <w:rsid w:val="004D6DEA"/>
    <w:rsid w:val="004D7149"/>
    <w:rsid w:val="004E03DD"/>
    <w:rsid w:val="004E061C"/>
    <w:rsid w:val="004E0DEC"/>
    <w:rsid w:val="004E6C4E"/>
    <w:rsid w:val="004E732F"/>
    <w:rsid w:val="004F068B"/>
    <w:rsid w:val="004F21A5"/>
    <w:rsid w:val="004F2CF2"/>
    <w:rsid w:val="004F3D05"/>
    <w:rsid w:val="004F7AE0"/>
    <w:rsid w:val="004F7B99"/>
    <w:rsid w:val="00501C55"/>
    <w:rsid w:val="00504971"/>
    <w:rsid w:val="00507B04"/>
    <w:rsid w:val="00515F80"/>
    <w:rsid w:val="00517091"/>
    <w:rsid w:val="00517475"/>
    <w:rsid w:val="00517C03"/>
    <w:rsid w:val="00521918"/>
    <w:rsid w:val="00522AA7"/>
    <w:rsid w:val="005242E9"/>
    <w:rsid w:val="005244DD"/>
    <w:rsid w:val="00524792"/>
    <w:rsid w:val="00527EF3"/>
    <w:rsid w:val="00532E61"/>
    <w:rsid w:val="0053596D"/>
    <w:rsid w:val="00535FAC"/>
    <w:rsid w:val="00536E79"/>
    <w:rsid w:val="0053733E"/>
    <w:rsid w:val="0053786F"/>
    <w:rsid w:val="005401E9"/>
    <w:rsid w:val="00543B0F"/>
    <w:rsid w:val="00545C1B"/>
    <w:rsid w:val="005473E6"/>
    <w:rsid w:val="00547654"/>
    <w:rsid w:val="005519F3"/>
    <w:rsid w:val="00552ACC"/>
    <w:rsid w:val="00553264"/>
    <w:rsid w:val="00556552"/>
    <w:rsid w:val="00556679"/>
    <w:rsid w:val="00560528"/>
    <w:rsid w:val="00560786"/>
    <w:rsid w:val="005610FC"/>
    <w:rsid w:val="00563C85"/>
    <w:rsid w:val="0056453E"/>
    <w:rsid w:val="00565092"/>
    <w:rsid w:val="00565DB3"/>
    <w:rsid w:val="00565F67"/>
    <w:rsid w:val="00571DDE"/>
    <w:rsid w:val="00573283"/>
    <w:rsid w:val="00574223"/>
    <w:rsid w:val="00574B89"/>
    <w:rsid w:val="0057745B"/>
    <w:rsid w:val="0057771E"/>
    <w:rsid w:val="00582B97"/>
    <w:rsid w:val="005920AD"/>
    <w:rsid w:val="00592B85"/>
    <w:rsid w:val="005976E8"/>
    <w:rsid w:val="00597EC2"/>
    <w:rsid w:val="005A1B40"/>
    <w:rsid w:val="005A5E7C"/>
    <w:rsid w:val="005B0A2C"/>
    <w:rsid w:val="005B0EA5"/>
    <w:rsid w:val="005B11F5"/>
    <w:rsid w:val="005B4CB5"/>
    <w:rsid w:val="005B6795"/>
    <w:rsid w:val="005C3717"/>
    <w:rsid w:val="005C443B"/>
    <w:rsid w:val="005C7B7D"/>
    <w:rsid w:val="005D0B89"/>
    <w:rsid w:val="005D175A"/>
    <w:rsid w:val="005D26C8"/>
    <w:rsid w:val="005D3962"/>
    <w:rsid w:val="005D5ADC"/>
    <w:rsid w:val="005D670E"/>
    <w:rsid w:val="005D7B4D"/>
    <w:rsid w:val="005D7C8F"/>
    <w:rsid w:val="005E1D97"/>
    <w:rsid w:val="005E2D13"/>
    <w:rsid w:val="005E36B6"/>
    <w:rsid w:val="005E3812"/>
    <w:rsid w:val="005E3CC7"/>
    <w:rsid w:val="005E465B"/>
    <w:rsid w:val="005E4A01"/>
    <w:rsid w:val="005E6145"/>
    <w:rsid w:val="005E6707"/>
    <w:rsid w:val="005E6B64"/>
    <w:rsid w:val="005F49D8"/>
    <w:rsid w:val="005F6829"/>
    <w:rsid w:val="00600D03"/>
    <w:rsid w:val="00601B40"/>
    <w:rsid w:val="00603118"/>
    <w:rsid w:val="00603386"/>
    <w:rsid w:val="0060383F"/>
    <w:rsid w:val="00604704"/>
    <w:rsid w:val="00605500"/>
    <w:rsid w:val="006055D7"/>
    <w:rsid w:val="006077CC"/>
    <w:rsid w:val="00611C83"/>
    <w:rsid w:val="00612463"/>
    <w:rsid w:val="00615B96"/>
    <w:rsid w:val="00615E05"/>
    <w:rsid w:val="006162DB"/>
    <w:rsid w:val="00621451"/>
    <w:rsid w:val="00621BFB"/>
    <w:rsid w:val="006241DC"/>
    <w:rsid w:val="00624F97"/>
    <w:rsid w:val="0062513B"/>
    <w:rsid w:val="006264CE"/>
    <w:rsid w:val="006269E7"/>
    <w:rsid w:val="006307CF"/>
    <w:rsid w:val="00631BE4"/>
    <w:rsid w:val="00635C93"/>
    <w:rsid w:val="00635DC1"/>
    <w:rsid w:val="00636276"/>
    <w:rsid w:val="00640071"/>
    <w:rsid w:val="006444F9"/>
    <w:rsid w:val="00644FFA"/>
    <w:rsid w:val="00647510"/>
    <w:rsid w:val="00647638"/>
    <w:rsid w:val="006507C8"/>
    <w:rsid w:val="00652C7F"/>
    <w:rsid w:val="0065496C"/>
    <w:rsid w:val="00655821"/>
    <w:rsid w:val="006562C0"/>
    <w:rsid w:val="00657ACC"/>
    <w:rsid w:val="00662C91"/>
    <w:rsid w:val="00662DCC"/>
    <w:rsid w:val="00663F86"/>
    <w:rsid w:val="0066444F"/>
    <w:rsid w:val="00665D22"/>
    <w:rsid w:val="006660EB"/>
    <w:rsid w:val="00666A8B"/>
    <w:rsid w:val="00672BA7"/>
    <w:rsid w:val="00672FB0"/>
    <w:rsid w:val="00676417"/>
    <w:rsid w:val="00677067"/>
    <w:rsid w:val="00677A08"/>
    <w:rsid w:val="00677BE2"/>
    <w:rsid w:val="00680194"/>
    <w:rsid w:val="00680844"/>
    <w:rsid w:val="006832D6"/>
    <w:rsid w:val="0068432D"/>
    <w:rsid w:val="006871E8"/>
    <w:rsid w:val="00687D14"/>
    <w:rsid w:val="006928B0"/>
    <w:rsid w:val="00692ED9"/>
    <w:rsid w:val="00696279"/>
    <w:rsid w:val="00696893"/>
    <w:rsid w:val="006979EF"/>
    <w:rsid w:val="006A36EA"/>
    <w:rsid w:val="006A3BAA"/>
    <w:rsid w:val="006A4F74"/>
    <w:rsid w:val="006B0E01"/>
    <w:rsid w:val="006B0EE1"/>
    <w:rsid w:val="006B197B"/>
    <w:rsid w:val="006B531F"/>
    <w:rsid w:val="006B6D1B"/>
    <w:rsid w:val="006B7829"/>
    <w:rsid w:val="006B7AAE"/>
    <w:rsid w:val="006C1859"/>
    <w:rsid w:val="006C1C64"/>
    <w:rsid w:val="006C2327"/>
    <w:rsid w:val="006C41D0"/>
    <w:rsid w:val="006C56C6"/>
    <w:rsid w:val="006C5DA7"/>
    <w:rsid w:val="006C65C0"/>
    <w:rsid w:val="006C716A"/>
    <w:rsid w:val="006D0858"/>
    <w:rsid w:val="006D1326"/>
    <w:rsid w:val="006D43A1"/>
    <w:rsid w:val="006D4809"/>
    <w:rsid w:val="006D4E36"/>
    <w:rsid w:val="006D55FA"/>
    <w:rsid w:val="006D66B1"/>
    <w:rsid w:val="006D717F"/>
    <w:rsid w:val="006E1C25"/>
    <w:rsid w:val="006E23D9"/>
    <w:rsid w:val="006E2909"/>
    <w:rsid w:val="006E2CBC"/>
    <w:rsid w:val="006E32F4"/>
    <w:rsid w:val="006E342E"/>
    <w:rsid w:val="006E36F1"/>
    <w:rsid w:val="006E4FE7"/>
    <w:rsid w:val="006E63A1"/>
    <w:rsid w:val="006E715F"/>
    <w:rsid w:val="006F0119"/>
    <w:rsid w:val="006F1585"/>
    <w:rsid w:val="006F1D14"/>
    <w:rsid w:val="006F2525"/>
    <w:rsid w:val="006F26E8"/>
    <w:rsid w:val="006F57DC"/>
    <w:rsid w:val="007001EC"/>
    <w:rsid w:val="007004BD"/>
    <w:rsid w:val="00700B78"/>
    <w:rsid w:val="00701803"/>
    <w:rsid w:val="00703BBA"/>
    <w:rsid w:val="00704380"/>
    <w:rsid w:val="00704DE8"/>
    <w:rsid w:val="0071106E"/>
    <w:rsid w:val="00711424"/>
    <w:rsid w:val="007133B0"/>
    <w:rsid w:val="00715134"/>
    <w:rsid w:val="007154FE"/>
    <w:rsid w:val="00717907"/>
    <w:rsid w:val="007202FC"/>
    <w:rsid w:val="00721B82"/>
    <w:rsid w:val="00721BA7"/>
    <w:rsid w:val="00723471"/>
    <w:rsid w:val="00725CFA"/>
    <w:rsid w:val="007262D3"/>
    <w:rsid w:val="00730676"/>
    <w:rsid w:val="00730737"/>
    <w:rsid w:val="00731956"/>
    <w:rsid w:val="007341C1"/>
    <w:rsid w:val="00734437"/>
    <w:rsid w:val="00734908"/>
    <w:rsid w:val="00734D13"/>
    <w:rsid w:val="0073533E"/>
    <w:rsid w:val="00735B6E"/>
    <w:rsid w:val="0073759A"/>
    <w:rsid w:val="00741106"/>
    <w:rsid w:val="00743490"/>
    <w:rsid w:val="00744583"/>
    <w:rsid w:val="007446EF"/>
    <w:rsid w:val="007451AD"/>
    <w:rsid w:val="00745317"/>
    <w:rsid w:val="00753236"/>
    <w:rsid w:val="00755F6F"/>
    <w:rsid w:val="007600E7"/>
    <w:rsid w:val="0076024D"/>
    <w:rsid w:val="0076143E"/>
    <w:rsid w:val="00767881"/>
    <w:rsid w:val="0077198F"/>
    <w:rsid w:val="00771C2F"/>
    <w:rsid w:val="00772160"/>
    <w:rsid w:val="00774AE0"/>
    <w:rsid w:val="00775022"/>
    <w:rsid w:val="00775795"/>
    <w:rsid w:val="00776A82"/>
    <w:rsid w:val="00780307"/>
    <w:rsid w:val="0078091F"/>
    <w:rsid w:val="007852CF"/>
    <w:rsid w:val="007861B4"/>
    <w:rsid w:val="007878D0"/>
    <w:rsid w:val="007901BF"/>
    <w:rsid w:val="007955A2"/>
    <w:rsid w:val="007A0352"/>
    <w:rsid w:val="007A24E1"/>
    <w:rsid w:val="007A5436"/>
    <w:rsid w:val="007A5580"/>
    <w:rsid w:val="007A5E40"/>
    <w:rsid w:val="007A6531"/>
    <w:rsid w:val="007A68D7"/>
    <w:rsid w:val="007B3A86"/>
    <w:rsid w:val="007B5006"/>
    <w:rsid w:val="007C102C"/>
    <w:rsid w:val="007C150F"/>
    <w:rsid w:val="007C28FA"/>
    <w:rsid w:val="007C6209"/>
    <w:rsid w:val="007C6B85"/>
    <w:rsid w:val="007D0262"/>
    <w:rsid w:val="007D06C9"/>
    <w:rsid w:val="007D3FC1"/>
    <w:rsid w:val="007D437D"/>
    <w:rsid w:val="007D4BD7"/>
    <w:rsid w:val="007D5C2B"/>
    <w:rsid w:val="007D7F23"/>
    <w:rsid w:val="007E3DE3"/>
    <w:rsid w:val="007E3EA9"/>
    <w:rsid w:val="007F1291"/>
    <w:rsid w:val="007F1A68"/>
    <w:rsid w:val="007F30B7"/>
    <w:rsid w:val="007F39C9"/>
    <w:rsid w:val="007F6B9E"/>
    <w:rsid w:val="007F7488"/>
    <w:rsid w:val="007F7786"/>
    <w:rsid w:val="007F7B6C"/>
    <w:rsid w:val="00800062"/>
    <w:rsid w:val="00801913"/>
    <w:rsid w:val="00801CB7"/>
    <w:rsid w:val="00801EC9"/>
    <w:rsid w:val="008029DE"/>
    <w:rsid w:val="008030BC"/>
    <w:rsid w:val="008037E0"/>
    <w:rsid w:val="00804333"/>
    <w:rsid w:val="00806E23"/>
    <w:rsid w:val="008102AD"/>
    <w:rsid w:val="00814046"/>
    <w:rsid w:val="00814428"/>
    <w:rsid w:val="00814609"/>
    <w:rsid w:val="00814BDF"/>
    <w:rsid w:val="00815305"/>
    <w:rsid w:val="0081651F"/>
    <w:rsid w:val="00816ED6"/>
    <w:rsid w:val="00820C90"/>
    <w:rsid w:val="00821F57"/>
    <w:rsid w:val="008272CC"/>
    <w:rsid w:val="00832DE4"/>
    <w:rsid w:val="0083376E"/>
    <w:rsid w:val="008405DF"/>
    <w:rsid w:val="008425C6"/>
    <w:rsid w:val="008430B8"/>
    <w:rsid w:val="00843579"/>
    <w:rsid w:val="0084485B"/>
    <w:rsid w:val="00846D5A"/>
    <w:rsid w:val="0084702D"/>
    <w:rsid w:val="00847486"/>
    <w:rsid w:val="008535C2"/>
    <w:rsid w:val="00867B64"/>
    <w:rsid w:val="008714CB"/>
    <w:rsid w:val="0087184E"/>
    <w:rsid w:val="00871CAA"/>
    <w:rsid w:val="00873BF0"/>
    <w:rsid w:val="00874A12"/>
    <w:rsid w:val="00874EE1"/>
    <w:rsid w:val="008750F1"/>
    <w:rsid w:val="00880CC9"/>
    <w:rsid w:val="00881218"/>
    <w:rsid w:val="008826BF"/>
    <w:rsid w:val="00882897"/>
    <w:rsid w:val="00884201"/>
    <w:rsid w:val="008865A8"/>
    <w:rsid w:val="00891C8F"/>
    <w:rsid w:val="0089261F"/>
    <w:rsid w:val="008930A3"/>
    <w:rsid w:val="008962E5"/>
    <w:rsid w:val="00896FD7"/>
    <w:rsid w:val="008A38ED"/>
    <w:rsid w:val="008A3DCB"/>
    <w:rsid w:val="008A702D"/>
    <w:rsid w:val="008B0804"/>
    <w:rsid w:val="008B1FB8"/>
    <w:rsid w:val="008B3326"/>
    <w:rsid w:val="008B4BEC"/>
    <w:rsid w:val="008C0460"/>
    <w:rsid w:val="008C79B6"/>
    <w:rsid w:val="008D0590"/>
    <w:rsid w:val="008D18DB"/>
    <w:rsid w:val="008D1B40"/>
    <w:rsid w:val="008D266A"/>
    <w:rsid w:val="008D3990"/>
    <w:rsid w:val="008D7531"/>
    <w:rsid w:val="008D7D4F"/>
    <w:rsid w:val="008D7E66"/>
    <w:rsid w:val="008E1707"/>
    <w:rsid w:val="008E1FB7"/>
    <w:rsid w:val="008E578C"/>
    <w:rsid w:val="008E602C"/>
    <w:rsid w:val="008E6902"/>
    <w:rsid w:val="008E78D7"/>
    <w:rsid w:val="008F02C9"/>
    <w:rsid w:val="008F0A89"/>
    <w:rsid w:val="008F22E6"/>
    <w:rsid w:val="008F27A1"/>
    <w:rsid w:val="008F29B1"/>
    <w:rsid w:val="008F5E79"/>
    <w:rsid w:val="008F62FA"/>
    <w:rsid w:val="00900BF4"/>
    <w:rsid w:val="009031D4"/>
    <w:rsid w:val="009063B5"/>
    <w:rsid w:val="0091154D"/>
    <w:rsid w:val="00912915"/>
    <w:rsid w:val="00912F3B"/>
    <w:rsid w:val="00915063"/>
    <w:rsid w:val="00916DFD"/>
    <w:rsid w:val="00917C3A"/>
    <w:rsid w:val="00921873"/>
    <w:rsid w:val="00921A07"/>
    <w:rsid w:val="0092592C"/>
    <w:rsid w:val="00926E5C"/>
    <w:rsid w:val="00930379"/>
    <w:rsid w:val="00932815"/>
    <w:rsid w:val="00933D5F"/>
    <w:rsid w:val="0093470B"/>
    <w:rsid w:val="00934D81"/>
    <w:rsid w:val="00936139"/>
    <w:rsid w:val="00942F07"/>
    <w:rsid w:val="00945968"/>
    <w:rsid w:val="00945BA9"/>
    <w:rsid w:val="009461C8"/>
    <w:rsid w:val="0094690A"/>
    <w:rsid w:val="009474CF"/>
    <w:rsid w:val="009525A4"/>
    <w:rsid w:val="00954512"/>
    <w:rsid w:val="00955D97"/>
    <w:rsid w:val="00955E05"/>
    <w:rsid w:val="00956129"/>
    <w:rsid w:val="00956E49"/>
    <w:rsid w:val="009706B6"/>
    <w:rsid w:val="00972DCD"/>
    <w:rsid w:val="00973A69"/>
    <w:rsid w:val="0097584C"/>
    <w:rsid w:val="0097595A"/>
    <w:rsid w:val="009759E0"/>
    <w:rsid w:val="0097624C"/>
    <w:rsid w:val="00976CCA"/>
    <w:rsid w:val="0098002B"/>
    <w:rsid w:val="0098081B"/>
    <w:rsid w:val="0098155F"/>
    <w:rsid w:val="0098421B"/>
    <w:rsid w:val="009871B9"/>
    <w:rsid w:val="00990373"/>
    <w:rsid w:val="00993066"/>
    <w:rsid w:val="00993BC7"/>
    <w:rsid w:val="009959CC"/>
    <w:rsid w:val="00996774"/>
    <w:rsid w:val="00997606"/>
    <w:rsid w:val="009A258F"/>
    <w:rsid w:val="009A2A8A"/>
    <w:rsid w:val="009A34DE"/>
    <w:rsid w:val="009A3ED9"/>
    <w:rsid w:val="009A56B5"/>
    <w:rsid w:val="009A7D23"/>
    <w:rsid w:val="009B242A"/>
    <w:rsid w:val="009B585B"/>
    <w:rsid w:val="009B5B65"/>
    <w:rsid w:val="009B6BD5"/>
    <w:rsid w:val="009B7C42"/>
    <w:rsid w:val="009C0185"/>
    <w:rsid w:val="009C06AC"/>
    <w:rsid w:val="009C12BE"/>
    <w:rsid w:val="009C2443"/>
    <w:rsid w:val="009C618C"/>
    <w:rsid w:val="009C750C"/>
    <w:rsid w:val="009D26BD"/>
    <w:rsid w:val="009D3286"/>
    <w:rsid w:val="009D5DD4"/>
    <w:rsid w:val="009E00BD"/>
    <w:rsid w:val="009E41F8"/>
    <w:rsid w:val="009E6F46"/>
    <w:rsid w:val="009E7DEF"/>
    <w:rsid w:val="009F0C36"/>
    <w:rsid w:val="009F12C7"/>
    <w:rsid w:val="009F4B74"/>
    <w:rsid w:val="00A00174"/>
    <w:rsid w:val="00A017D0"/>
    <w:rsid w:val="00A026E9"/>
    <w:rsid w:val="00A031CF"/>
    <w:rsid w:val="00A05635"/>
    <w:rsid w:val="00A073FC"/>
    <w:rsid w:val="00A07D03"/>
    <w:rsid w:val="00A10F63"/>
    <w:rsid w:val="00A1187F"/>
    <w:rsid w:val="00A11DAF"/>
    <w:rsid w:val="00A120D1"/>
    <w:rsid w:val="00A1334D"/>
    <w:rsid w:val="00A14EEC"/>
    <w:rsid w:val="00A1623A"/>
    <w:rsid w:val="00A21BBE"/>
    <w:rsid w:val="00A2290B"/>
    <w:rsid w:val="00A23ECF"/>
    <w:rsid w:val="00A24C59"/>
    <w:rsid w:val="00A25322"/>
    <w:rsid w:val="00A26A5B"/>
    <w:rsid w:val="00A272B9"/>
    <w:rsid w:val="00A278D1"/>
    <w:rsid w:val="00A27AFC"/>
    <w:rsid w:val="00A311AC"/>
    <w:rsid w:val="00A338C4"/>
    <w:rsid w:val="00A361D9"/>
    <w:rsid w:val="00A3764D"/>
    <w:rsid w:val="00A37F6B"/>
    <w:rsid w:val="00A400F2"/>
    <w:rsid w:val="00A42536"/>
    <w:rsid w:val="00A44315"/>
    <w:rsid w:val="00A453C5"/>
    <w:rsid w:val="00A45864"/>
    <w:rsid w:val="00A45ED3"/>
    <w:rsid w:val="00A4694C"/>
    <w:rsid w:val="00A46F14"/>
    <w:rsid w:val="00A47ADB"/>
    <w:rsid w:val="00A47CF5"/>
    <w:rsid w:val="00A5095E"/>
    <w:rsid w:val="00A5190E"/>
    <w:rsid w:val="00A63F74"/>
    <w:rsid w:val="00A66C21"/>
    <w:rsid w:val="00A66EAD"/>
    <w:rsid w:val="00A705AF"/>
    <w:rsid w:val="00A713E9"/>
    <w:rsid w:val="00A72047"/>
    <w:rsid w:val="00A73136"/>
    <w:rsid w:val="00A73E69"/>
    <w:rsid w:val="00A748D0"/>
    <w:rsid w:val="00A836E5"/>
    <w:rsid w:val="00A85A04"/>
    <w:rsid w:val="00A85D79"/>
    <w:rsid w:val="00A86986"/>
    <w:rsid w:val="00A86C4F"/>
    <w:rsid w:val="00A87500"/>
    <w:rsid w:val="00A90013"/>
    <w:rsid w:val="00A90C31"/>
    <w:rsid w:val="00A921A1"/>
    <w:rsid w:val="00A97BEC"/>
    <w:rsid w:val="00AA0967"/>
    <w:rsid w:val="00AA0DC2"/>
    <w:rsid w:val="00AA1B5D"/>
    <w:rsid w:val="00AA4BB3"/>
    <w:rsid w:val="00AA728E"/>
    <w:rsid w:val="00AA73B2"/>
    <w:rsid w:val="00AA7A5F"/>
    <w:rsid w:val="00AA7EF5"/>
    <w:rsid w:val="00AB62D1"/>
    <w:rsid w:val="00AB7030"/>
    <w:rsid w:val="00AB7C42"/>
    <w:rsid w:val="00AC1305"/>
    <w:rsid w:val="00AC312D"/>
    <w:rsid w:val="00AC592C"/>
    <w:rsid w:val="00AC7734"/>
    <w:rsid w:val="00AD0DBD"/>
    <w:rsid w:val="00AD1AE2"/>
    <w:rsid w:val="00AD2097"/>
    <w:rsid w:val="00AD26AE"/>
    <w:rsid w:val="00AD328B"/>
    <w:rsid w:val="00AE2164"/>
    <w:rsid w:val="00AE346A"/>
    <w:rsid w:val="00AE39D5"/>
    <w:rsid w:val="00AE7475"/>
    <w:rsid w:val="00AF05B9"/>
    <w:rsid w:val="00AF350A"/>
    <w:rsid w:val="00AF3524"/>
    <w:rsid w:val="00AF5F09"/>
    <w:rsid w:val="00AF6AF3"/>
    <w:rsid w:val="00B053F7"/>
    <w:rsid w:val="00B11E9F"/>
    <w:rsid w:val="00B12D41"/>
    <w:rsid w:val="00B13BE1"/>
    <w:rsid w:val="00B208CC"/>
    <w:rsid w:val="00B20A1A"/>
    <w:rsid w:val="00B22AEE"/>
    <w:rsid w:val="00B241B1"/>
    <w:rsid w:val="00B249AB"/>
    <w:rsid w:val="00B259E7"/>
    <w:rsid w:val="00B26E77"/>
    <w:rsid w:val="00B3051F"/>
    <w:rsid w:val="00B366E9"/>
    <w:rsid w:val="00B3728A"/>
    <w:rsid w:val="00B37FB4"/>
    <w:rsid w:val="00B40174"/>
    <w:rsid w:val="00B4227D"/>
    <w:rsid w:val="00B43426"/>
    <w:rsid w:val="00B43E89"/>
    <w:rsid w:val="00B46560"/>
    <w:rsid w:val="00B5063D"/>
    <w:rsid w:val="00B53514"/>
    <w:rsid w:val="00B54DB4"/>
    <w:rsid w:val="00B566C9"/>
    <w:rsid w:val="00B61304"/>
    <w:rsid w:val="00B6139E"/>
    <w:rsid w:val="00B61A86"/>
    <w:rsid w:val="00B64429"/>
    <w:rsid w:val="00B64BFF"/>
    <w:rsid w:val="00B6602D"/>
    <w:rsid w:val="00B66368"/>
    <w:rsid w:val="00B70AD0"/>
    <w:rsid w:val="00B70DC5"/>
    <w:rsid w:val="00B71F03"/>
    <w:rsid w:val="00B741F2"/>
    <w:rsid w:val="00B74D6A"/>
    <w:rsid w:val="00B75DFF"/>
    <w:rsid w:val="00B77698"/>
    <w:rsid w:val="00B77B6F"/>
    <w:rsid w:val="00B80A44"/>
    <w:rsid w:val="00B819FC"/>
    <w:rsid w:val="00B82648"/>
    <w:rsid w:val="00B84043"/>
    <w:rsid w:val="00B84371"/>
    <w:rsid w:val="00B85509"/>
    <w:rsid w:val="00B85DBF"/>
    <w:rsid w:val="00B874E9"/>
    <w:rsid w:val="00B876BA"/>
    <w:rsid w:val="00B87C51"/>
    <w:rsid w:val="00B924A0"/>
    <w:rsid w:val="00B931F9"/>
    <w:rsid w:val="00B935C5"/>
    <w:rsid w:val="00B96780"/>
    <w:rsid w:val="00BA075F"/>
    <w:rsid w:val="00BA1952"/>
    <w:rsid w:val="00BA3DD6"/>
    <w:rsid w:val="00BA52C3"/>
    <w:rsid w:val="00BA55D8"/>
    <w:rsid w:val="00BA5EB5"/>
    <w:rsid w:val="00BB02CD"/>
    <w:rsid w:val="00BB4348"/>
    <w:rsid w:val="00BB5A93"/>
    <w:rsid w:val="00BB5B03"/>
    <w:rsid w:val="00BB5F35"/>
    <w:rsid w:val="00BB68B5"/>
    <w:rsid w:val="00BB6C79"/>
    <w:rsid w:val="00BB6EA0"/>
    <w:rsid w:val="00BB72B4"/>
    <w:rsid w:val="00BC1899"/>
    <w:rsid w:val="00BC57BF"/>
    <w:rsid w:val="00BC5BBD"/>
    <w:rsid w:val="00BC7723"/>
    <w:rsid w:val="00BD197A"/>
    <w:rsid w:val="00BE3D76"/>
    <w:rsid w:val="00BE6814"/>
    <w:rsid w:val="00BE6979"/>
    <w:rsid w:val="00BE6C93"/>
    <w:rsid w:val="00BF1FCC"/>
    <w:rsid w:val="00C0093B"/>
    <w:rsid w:val="00C00A78"/>
    <w:rsid w:val="00C0122B"/>
    <w:rsid w:val="00C021CF"/>
    <w:rsid w:val="00C051BA"/>
    <w:rsid w:val="00C06124"/>
    <w:rsid w:val="00C062C3"/>
    <w:rsid w:val="00C1092D"/>
    <w:rsid w:val="00C1212F"/>
    <w:rsid w:val="00C143EE"/>
    <w:rsid w:val="00C24AB9"/>
    <w:rsid w:val="00C25E0A"/>
    <w:rsid w:val="00C265AB"/>
    <w:rsid w:val="00C315C4"/>
    <w:rsid w:val="00C337E8"/>
    <w:rsid w:val="00C3600A"/>
    <w:rsid w:val="00C37A5D"/>
    <w:rsid w:val="00C450CA"/>
    <w:rsid w:val="00C452E8"/>
    <w:rsid w:val="00C47A2B"/>
    <w:rsid w:val="00C5332A"/>
    <w:rsid w:val="00C542E9"/>
    <w:rsid w:val="00C55272"/>
    <w:rsid w:val="00C5671A"/>
    <w:rsid w:val="00C56924"/>
    <w:rsid w:val="00C57B5A"/>
    <w:rsid w:val="00C57F11"/>
    <w:rsid w:val="00C62391"/>
    <w:rsid w:val="00C633CB"/>
    <w:rsid w:val="00C63CA3"/>
    <w:rsid w:val="00C64D94"/>
    <w:rsid w:val="00C651CC"/>
    <w:rsid w:val="00C65AB4"/>
    <w:rsid w:val="00C67659"/>
    <w:rsid w:val="00C701D5"/>
    <w:rsid w:val="00C70864"/>
    <w:rsid w:val="00C7401E"/>
    <w:rsid w:val="00C74267"/>
    <w:rsid w:val="00C75686"/>
    <w:rsid w:val="00C75BC3"/>
    <w:rsid w:val="00C801A8"/>
    <w:rsid w:val="00C83053"/>
    <w:rsid w:val="00C858F9"/>
    <w:rsid w:val="00C8631F"/>
    <w:rsid w:val="00C877CA"/>
    <w:rsid w:val="00C9037D"/>
    <w:rsid w:val="00CA03D9"/>
    <w:rsid w:val="00CA1E9E"/>
    <w:rsid w:val="00CA24A4"/>
    <w:rsid w:val="00CA2856"/>
    <w:rsid w:val="00CA28DC"/>
    <w:rsid w:val="00CA2B2E"/>
    <w:rsid w:val="00CA3FCE"/>
    <w:rsid w:val="00CA44F3"/>
    <w:rsid w:val="00CA53CE"/>
    <w:rsid w:val="00CA5BF9"/>
    <w:rsid w:val="00CB03CB"/>
    <w:rsid w:val="00CB1C88"/>
    <w:rsid w:val="00CB62D8"/>
    <w:rsid w:val="00CB6453"/>
    <w:rsid w:val="00CB66AA"/>
    <w:rsid w:val="00CB7E5E"/>
    <w:rsid w:val="00CC1E64"/>
    <w:rsid w:val="00CC2C59"/>
    <w:rsid w:val="00CC6F2B"/>
    <w:rsid w:val="00CD63C5"/>
    <w:rsid w:val="00CE5F3C"/>
    <w:rsid w:val="00CE6BA3"/>
    <w:rsid w:val="00CF01EB"/>
    <w:rsid w:val="00CF02A6"/>
    <w:rsid w:val="00CF0C9F"/>
    <w:rsid w:val="00CF22FB"/>
    <w:rsid w:val="00CF3367"/>
    <w:rsid w:val="00CF5E97"/>
    <w:rsid w:val="00CF6E51"/>
    <w:rsid w:val="00CF70C8"/>
    <w:rsid w:val="00CF7433"/>
    <w:rsid w:val="00D007CE"/>
    <w:rsid w:val="00D01404"/>
    <w:rsid w:val="00D0354C"/>
    <w:rsid w:val="00D04A65"/>
    <w:rsid w:val="00D06107"/>
    <w:rsid w:val="00D06865"/>
    <w:rsid w:val="00D06FD7"/>
    <w:rsid w:val="00D07A49"/>
    <w:rsid w:val="00D127ED"/>
    <w:rsid w:val="00D13FD8"/>
    <w:rsid w:val="00D14A55"/>
    <w:rsid w:val="00D1645A"/>
    <w:rsid w:val="00D16CBB"/>
    <w:rsid w:val="00D240E4"/>
    <w:rsid w:val="00D251C2"/>
    <w:rsid w:val="00D3150C"/>
    <w:rsid w:val="00D335D8"/>
    <w:rsid w:val="00D3652B"/>
    <w:rsid w:val="00D36789"/>
    <w:rsid w:val="00D36A30"/>
    <w:rsid w:val="00D37A36"/>
    <w:rsid w:val="00D42F8B"/>
    <w:rsid w:val="00D46A79"/>
    <w:rsid w:val="00D47555"/>
    <w:rsid w:val="00D51224"/>
    <w:rsid w:val="00D52666"/>
    <w:rsid w:val="00D53121"/>
    <w:rsid w:val="00D546D6"/>
    <w:rsid w:val="00D556D9"/>
    <w:rsid w:val="00D56976"/>
    <w:rsid w:val="00D5799C"/>
    <w:rsid w:val="00D610AF"/>
    <w:rsid w:val="00D6324F"/>
    <w:rsid w:val="00D646BA"/>
    <w:rsid w:val="00D65E13"/>
    <w:rsid w:val="00D7115B"/>
    <w:rsid w:val="00D72B6C"/>
    <w:rsid w:val="00D73089"/>
    <w:rsid w:val="00D76141"/>
    <w:rsid w:val="00D857B1"/>
    <w:rsid w:val="00D911E3"/>
    <w:rsid w:val="00D93BEE"/>
    <w:rsid w:val="00DA1AA5"/>
    <w:rsid w:val="00DA45B6"/>
    <w:rsid w:val="00DA5DEF"/>
    <w:rsid w:val="00DA6B0F"/>
    <w:rsid w:val="00DB10C9"/>
    <w:rsid w:val="00DB3629"/>
    <w:rsid w:val="00DB41E9"/>
    <w:rsid w:val="00DB52D6"/>
    <w:rsid w:val="00DC23A9"/>
    <w:rsid w:val="00DC3216"/>
    <w:rsid w:val="00DC4C18"/>
    <w:rsid w:val="00DC67DF"/>
    <w:rsid w:val="00DD0724"/>
    <w:rsid w:val="00DD0CDE"/>
    <w:rsid w:val="00DD2874"/>
    <w:rsid w:val="00DD29A1"/>
    <w:rsid w:val="00DD363C"/>
    <w:rsid w:val="00DD3E9C"/>
    <w:rsid w:val="00DD4C72"/>
    <w:rsid w:val="00DD5F1F"/>
    <w:rsid w:val="00DD6690"/>
    <w:rsid w:val="00DE0944"/>
    <w:rsid w:val="00DE0CB6"/>
    <w:rsid w:val="00DE0DB6"/>
    <w:rsid w:val="00DE351C"/>
    <w:rsid w:val="00DE3B66"/>
    <w:rsid w:val="00DE3D58"/>
    <w:rsid w:val="00DE4638"/>
    <w:rsid w:val="00DE488A"/>
    <w:rsid w:val="00DE5BCF"/>
    <w:rsid w:val="00DE6CC5"/>
    <w:rsid w:val="00DE6D33"/>
    <w:rsid w:val="00DF0482"/>
    <w:rsid w:val="00DF0A8D"/>
    <w:rsid w:val="00DF1653"/>
    <w:rsid w:val="00DF25A3"/>
    <w:rsid w:val="00DF5CE3"/>
    <w:rsid w:val="00E00A9A"/>
    <w:rsid w:val="00E00AC8"/>
    <w:rsid w:val="00E014C0"/>
    <w:rsid w:val="00E02C12"/>
    <w:rsid w:val="00E032E5"/>
    <w:rsid w:val="00E03D8B"/>
    <w:rsid w:val="00E04517"/>
    <w:rsid w:val="00E04CD4"/>
    <w:rsid w:val="00E054F4"/>
    <w:rsid w:val="00E05A7E"/>
    <w:rsid w:val="00E0644F"/>
    <w:rsid w:val="00E06A0E"/>
    <w:rsid w:val="00E07DE8"/>
    <w:rsid w:val="00E110E5"/>
    <w:rsid w:val="00E13CBA"/>
    <w:rsid w:val="00E14726"/>
    <w:rsid w:val="00E1481D"/>
    <w:rsid w:val="00E17A4E"/>
    <w:rsid w:val="00E20BB9"/>
    <w:rsid w:val="00E21971"/>
    <w:rsid w:val="00E21A0E"/>
    <w:rsid w:val="00E222F4"/>
    <w:rsid w:val="00E2347A"/>
    <w:rsid w:val="00E2605E"/>
    <w:rsid w:val="00E31568"/>
    <w:rsid w:val="00E34460"/>
    <w:rsid w:val="00E367F8"/>
    <w:rsid w:val="00E501C2"/>
    <w:rsid w:val="00E517B0"/>
    <w:rsid w:val="00E519E0"/>
    <w:rsid w:val="00E5340E"/>
    <w:rsid w:val="00E54D8F"/>
    <w:rsid w:val="00E54F3A"/>
    <w:rsid w:val="00E55689"/>
    <w:rsid w:val="00E60AFE"/>
    <w:rsid w:val="00E6660A"/>
    <w:rsid w:val="00E67B21"/>
    <w:rsid w:val="00E70AAE"/>
    <w:rsid w:val="00E71354"/>
    <w:rsid w:val="00E81786"/>
    <w:rsid w:val="00E82C17"/>
    <w:rsid w:val="00E84D77"/>
    <w:rsid w:val="00E918E5"/>
    <w:rsid w:val="00E94B17"/>
    <w:rsid w:val="00E967E1"/>
    <w:rsid w:val="00E967F0"/>
    <w:rsid w:val="00EA0CDF"/>
    <w:rsid w:val="00EA50F9"/>
    <w:rsid w:val="00EA641E"/>
    <w:rsid w:val="00EA6B41"/>
    <w:rsid w:val="00EA6C36"/>
    <w:rsid w:val="00EB1383"/>
    <w:rsid w:val="00EB2231"/>
    <w:rsid w:val="00EB5066"/>
    <w:rsid w:val="00EB51A9"/>
    <w:rsid w:val="00EB531C"/>
    <w:rsid w:val="00EC1DEF"/>
    <w:rsid w:val="00EC6203"/>
    <w:rsid w:val="00EC639A"/>
    <w:rsid w:val="00ED129A"/>
    <w:rsid w:val="00ED1F12"/>
    <w:rsid w:val="00ED30A9"/>
    <w:rsid w:val="00ED3487"/>
    <w:rsid w:val="00ED39CD"/>
    <w:rsid w:val="00EE4354"/>
    <w:rsid w:val="00EE5299"/>
    <w:rsid w:val="00EE67A5"/>
    <w:rsid w:val="00EF385E"/>
    <w:rsid w:val="00EF465B"/>
    <w:rsid w:val="00EF4E27"/>
    <w:rsid w:val="00EF7906"/>
    <w:rsid w:val="00F01ABE"/>
    <w:rsid w:val="00F02322"/>
    <w:rsid w:val="00F02906"/>
    <w:rsid w:val="00F04D2A"/>
    <w:rsid w:val="00F06CEF"/>
    <w:rsid w:val="00F07628"/>
    <w:rsid w:val="00F078B1"/>
    <w:rsid w:val="00F07CBA"/>
    <w:rsid w:val="00F109CC"/>
    <w:rsid w:val="00F10FC1"/>
    <w:rsid w:val="00F11F64"/>
    <w:rsid w:val="00F137B9"/>
    <w:rsid w:val="00F139C3"/>
    <w:rsid w:val="00F14158"/>
    <w:rsid w:val="00F147CC"/>
    <w:rsid w:val="00F1584D"/>
    <w:rsid w:val="00F160BC"/>
    <w:rsid w:val="00F170FE"/>
    <w:rsid w:val="00F17465"/>
    <w:rsid w:val="00F202D4"/>
    <w:rsid w:val="00F21090"/>
    <w:rsid w:val="00F2687D"/>
    <w:rsid w:val="00F323CD"/>
    <w:rsid w:val="00F33D48"/>
    <w:rsid w:val="00F36C8F"/>
    <w:rsid w:val="00F405CC"/>
    <w:rsid w:val="00F40C5D"/>
    <w:rsid w:val="00F41F79"/>
    <w:rsid w:val="00F4392D"/>
    <w:rsid w:val="00F43E83"/>
    <w:rsid w:val="00F51B78"/>
    <w:rsid w:val="00F51D9D"/>
    <w:rsid w:val="00F5265D"/>
    <w:rsid w:val="00F55105"/>
    <w:rsid w:val="00F56094"/>
    <w:rsid w:val="00F57093"/>
    <w:rsid w:val="00F57156"/>
    <w:rsid w:val="00F575F4"/>
    <w:rsid w:val="00F57B5D"/>
    <w:rsid w:val="00F60C6C"/>
    <w:rsid w:val="00F62C63"/>
    <w:rsid w:val="00F62F16"/>
    <w:rsid w:val="00F64EE8"/>
    <w:rsid w:val="00F65A5C"/>
    <w:rsid w:val="00F65DAA"/>
    <w:rsid w:val="00F71A69"/>
    <w:rsid w:val="00F71EB9"/>
    <w:rsid w:val="00F71F9C"/>
    <w:rsid w:val="00F72B66"/>
    <w:rsid w:val="00F73FB5"/>
    <w:rsid w:val="00F744FA"/>
    <w:rsid w:val="00F7480C"/>
    <w:rsid w:val="00F76E8D"/>
    <w:rsid w:val="00F80140"/>
    <w:rsid w:val="00F87340"/>
    <w:rsid w:val="00F91E09"/>
    <w:rsid w:val="00F938F7"/>
    <w:rsid w:val="00FA004B"/>
    <w:rsid w:val="00FA0951"/>
    <w:rsid w:val="00FA0BA5"/>
    <w:rsid w:val="00FA13DA"/>
    <w:rsid w:val="00FA168E"/>
    <w:rsid w:val="00FA21AE"/>
    <w:rsid w:val="00FA594D"/>
    <w:rsid w:val="00FB0026"/>
    <w:rsid w:val="00FB0F89"/>
    <w:rsid w:val="00FB2C21"/>
    <w:rsid w:val="00FB395D"/>
    <w:rsid w:val="00FB5EA7"/>
    <w:rsid w:val="00FB6671"/>
    <w:rsid w:val="00FB6A4F"/>
    <w:rsid w:val="00FC0239"/>
    <w:rsid w:val="00FC0FF0"/>
    <w:rsid w:val="00FC1D80"/>
    <w:rsid w:val="00FC2771"/>
    <w:rsid w:val="00FC4B46"/>
    <w:rsid w:val="00FC5512"/>
    <w:rsid w:val="00FD0434"/>
    <w:rsid w:val="00FD045C"/>
    <w:rsid w:val="00FD082F"/>
    <w:rsid w:val="00FD13FA"/>
    <w:rsid w:val="00FD28F1"/>
    <w:rsid w:val="00FD30EF"/>
    <w:rsid w:val="00FD3CF8"/>
    <w:rsid w:val="00FD3D2B"/>
    <w:rsid w:val="00FD4062"/>
    <w:rsid w:val="00FD691E"/>
    <w:rsid w:val="00FE0AF3"/>
    <w:rsid w:val="00FE1C2F"/>
    <w:rsid w:val="00FE26E5"/>
    <w:rsid w:val="00FE2DCF"/>
    <w:rsid w:val="00FE34AC"/>
    <w:rsid w:val="00FE54FD"/>
    <w:rsid w:val="00FF271C"/>
    <w:rsid w:val="00FF37C5"/>
    <w:rsid w:val="00FF52F2"/>
    <w:rsid w:val="00FF56ED"/>
    <w:rsid w:val="00FF5A18"/>
    <w:rsid w:val="00FF6F41"/>
    <w:rsid w:val="00FF7022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FA1A1C"/>
  <w15:docId w15:val="{D547DBE1-580C-4D55-91B9-B0905179A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CF01EB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rsid w:val="00F60C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rsid w:val="00F60C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F60C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225E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25E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25E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25E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25E4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25E4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rsid w:val="00F60C6C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60C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60C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60C6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extFH">
    <w:name w:val="Text FH"/>
    <w:link w:val="TextFHZchn"/>
    <w:qFormat/>
    <w:rsid w:val="00B22AEE"/>
    <w:pPr>
      <w:spacing w:line="360" w:lineRule="auto"/>
      <w:jc w:val="both"/>
    </w:pPr>
    <w:rPr>
      <w:rFonts w:ascii="Arial" w:hAnsi="Arial" w:cs="Arial"/>
      <w:lang w:val="de-DE"/>
    </w:rPr>
  </w:style>
  <w:style w:type="paragraph" w:customStyle="1" w:styleId="FunotenFH">
    <w:name w:val="Fußnoten FH"/>
    <w:basedOn w:val="TextFH"/>
    <w:link w:val="FunotenFHZchn"/>
    <w:qFormat/>
    <w:rsid w:val="00B22AEE"/>
    <w:rPr>
      <w:sz w:val="20"/>
      <w:szCs w:val="20"/>
    </w:rPr>
  </w:style>
  <w:style w:type="character" w:customStyle="1" w:styleId="TextFHZchn">
    <w:name w:val="Text FH Zchn"/>
    <w:basedOn w:val="Absatz-Standardschriftart"/>
    <w:link w:val="TextFH"/>
    <w:rsid w:val="00B22AEE"/>
    <w:rPr>
      <w:rFonts w:ascii="Arial" w:hAnsi="Arial" w:cs="Arial"/>
      <w:lang w:val="de-DE"/>
    </w:rPr>
  </w:style>
  <w:style w:type="paragraph" w:customStyle="1" w:styleId="AbbildungFH">
    <w:name w:val="Abbildung FH"/>
    <w:basedOn w:val="FunotenFH"/>
    <w:link w:val="AbbildungFHZchn"/>
    <w:qFormat/>
    <w:rsid w:val="00B22AEE"/>
  </w:style>
  <w:style w:type="character" w:customStyle="1" w:styleId="FunotenFHZchn">
    <w:name w:val="Fußnoten FH Zchn"/>
    <w:basedOn w:val="TextFHZchn"/>
    <w:link w:val="FunotenFH"/>
    <w:rsid w:val="00B22AEE"/>
    <w:rPr>
      <w:rFonts w:ascii="Arial" w:hAnsi="Arial" w:cs="Arial"/>
      <w:sz w:val="20"/>
      <w:szCs w:val="20"/>
      <w:lang w:val="de-DE"/>
    </w:rPr>
  </w:style>
  <w:style w:type="paragraph" w:customStyle="1" w:styleId="berschriftFH1">
    <w:name w:val="Überschrift FH 1"/>
    <w:next w:val="TextFH"/>
    <w:link w:val="berschriftFH1Zchn"/>
    <w:qFormat/>
    <w:rsid w:val="00B22AEE"/>
    <w:pPr>
      <w:numPr>
        <w:numId w:val="2"/>
      </w:numPr>
      <w:spacing w:before="240" w:after="120" w:line="360" w:lineRule="auto"/>
      <w:outlineLvl w:val="0"/>
    </w:pPr>
    <w:rPr>
      <w:rFonts w:ascii="Arial" w:hAnsi="Arial" w:cs="Arial"/>
      <w:b/>
      <w:bCs/>
      <w:sz w:val="28"/>
      <w:szCs w:val="28"/>
      <w:lang w:val="de-DE"/>
    </w:rPr>
  </w:style>
  <w:style w:type="character" w:customStyle="1" w:styleId="AbbildungFHZchn">
    <w:name w:val="Abbildung FH Zchn"/>
    <w:basedOn w:val="FunotenFHZchn"/>
    <w:link w:val="AbbildungFH"/>
    <w:rsid w:val="00B22AEE"/>
    <w:rPr>
      <w:rFonts w:ascii="Arial" w:hAnsi="Arial" w:cs="Arial"/>
      <w:sz w:val="20"/>
      <w:szCs w:val="20"/>
      <w:lang w:val="de-DE"/>
    </w:rPr>
  </w:style>
  <w:style w:type="numbering" w:customStyle="1" w:styleId="berschrift-Gliederung">
    <w:name w:val="Überschrift-Gliederung"/>
    <w:basedOn w:val="KeineListe"/>
    <w:uiPriority w:val="99"/>
    <w:rsid w:val="003A570A"/>
    <w:pPr>
      <w:numPr>
        <w:numId w:val="1"/>
      </w:numPr>
    </w:pPr>
  </w:style>
  <w:style w:type="character" w:customStyle="1" w:styleId="berschriftFH1Zchn">
    <w:name w:val="Überschrift FH 1 Zchn"/>
    <w:basedOn w:val="AbbildungFHZchn"/>
    <w:link w:val="berschriftFH1"/>
    <w:rsid w:val="00B22AEE"/>
    <w:rPr>
      <w:rFonts w:ascii="Arial" w:hAnsi="Arial" w:cs="Arial"/>
      <w:b/>
      <w:bCs/>
      <w:sz w:val="28"/>
      <w:szCs w:val="28"/>
      <w:lang w:val="de-DE"/>
    </w:rPr>
  </w:style>
  <w:style w:type="paragraph" w:customStyle="1" w:styleId="berschriftFh3">
    <w:name w:val="Überschrift Fh 3"/>
    <w:next w:val="TextFH"/>
    <w:link w:val="berschriftFh3Zchn"/>
    <w:qFormat/>
    <w:rsid w:val="00672FB0"/>
    <w:pPr>
      <w:numPr>
        <w:ilvl w:val="2"/>
        <w:numId w:val="2"/>
      </w:numPr>
      <w:spacing w:before="240" w:after="120" w:line="360" w:lineRule="auto"/>
      <w:jc w:val="both"/>
      <w:outlineLvl w:val="2"/>
    </w:pPr>
    <w:rPr>
      <w:rFonts w:ascii="Arial" w:hAnsi="Arial" w:cs="Arial"/>
      <w:b/>
      <w:bCs/>
      <w:sz w:val="24"/>
      <w:szCs w:val="24"/>
      <w:lang w:val="de-DE"/>
    </w:rPr>
  </w:style>
  <w:style w:type="paragraph" w:customStyle="1" w:styleId="berschriftFH5">
    <w:name w:val="Überschrift FH 5"/>
    <w:next w:val="TextFH"/>
    <w:qFormat/>
    <w:rsid w:val="00672FB0"/>
    <w:pPr>
      <w:numPr>
        <w:ilvl w:val="4"/>
        <w:numId w:val="2"/>
      </w:numPr>
      <w:spacing w:before="240" w:after="120" w:line="360" w:lineRule="auto"/>
      <w:jc w:val="both"/>
      <w:outlineLvl w:val="4"/>
    </w:pPr>
    <w:rPr>
      <w:rFonts w:ascii="Arial" w:hAnsi="Arial" w:cs="Arial"/>
      <w:b/>
      <w:bCs/>
      <w:sz w:val="24"/>
      <w:szCs w:val="24"/>
      <w:lang w:val="de-DE"/>
    </w:rPr>
  </w:style>
  <w:style w:type="paragraph" w:customStyle="1" w:styleId="berschriftFh4">
    <w:name w:val="Überschrift Fh 4"/>
    <w:next w:val="TextFH"/>
    <w:link w:val="berschriftFh4Zchn"/>
    <w:qFormat/>
    <w:rsid w:val="00672FB0"/>
    <w:pPr>
      <w:numPr>
        <w:ilvl w:val="3"/>
        <w:numId w:val="2"/>
      </w:numPr>
      <w:spacing w:before="240" w:after="120" w:line="360" w:lineRule="auto"/>
      <w:jc w:val="both"/>
      <w:outlineLvl w:val="3"/>
    </w:pPr>
    <w:rPr>
      <w:rFonts w:ascii="Arial" w:hAnsi="Arial" w:cs="Arial"/>
      <w:b/>
      <w:bCs/>
      <w:sz w:val="24"/>
      <w:szCs w:val="24"/>
      <w:lang w:val="de-DE"/>
    </w:rPr>
  </w:style>
  <w:style w:type="character" w:customStyle="1" w:styleId="berschriftFh3Zchn">
    <w:name w:val="Überschrift Fh 3 Zchn"/>
    <w:basedOn w:val="Absatz-Standardschriftart"/>
    <w:link w:val="berschriftFh3"/>
    <w:rsid w:val="00672FB0"/>
    <w:rPr>
      <w:rFonts w:ascii="Arial" w:hAnsi="Arial" w:cs="Arial"/>
      <w:b/>
      <w:bCs/>
      <w:sz w:val="24"/>
      <w:szCs w:val="24"/>
      <w:lang w:val="de-DE"/>
    </w:rPr>
  </w:style>
  <w:style w:type="paragraph" w:customStyle="1" w:styleId="berschriftFH2">
    <w:name w:val="Überschrift FH 2"/>
    <w:basedOn w:val="berschriftFH1"/>
    <w:next w:val="TextFH"/>
    <w:qFormat/>
    <w:rsid w:val="00B22AEE"/>
    <w:pPr>
      <w:numPr>
        <w:ilvl w:val="1"/>
      </w:numPr>
      <w:ind w:left="578" w:hanging="578"/>
      <w:jc w:val="both"/>
      <w:outlineLvl w:val="1"/>
    </w:pPr>
    <w:rPr>
      <w:bCs w:val="0"/>
      <w:sz w:val="24"/>
      <w:szCs w:val="24"/>
    </w:rPr>
  </w:style>
  <w:style w:type="character" w:customStyle="1" w:styleId="berschriftFh4Zchn">
    <w:name w:val="Überschrift Fh 4 Zchn"/>
    <w:basedOn w:val="berschriftFh3Zchn"/>
    <w:link w:val="berschriftFh4"/>
    <w:rsid w:val="00672FB0"/>
    <w:rPr>
      <w:rFonts w:ascii="Arial" w:hAnsi="Arial" w:cs="Arial"/>
      <w:b/>
      <w:bCs/>
      <w:sz w:val="24"/>
      <w:szCs w:val="24"/>
      <w:lang w:val="de-DE"/>
    </w:rPr>
  </w:style>
  <w:style w:type="paragraph" w:customStyle="1" w:styleId="berschriftFH6">
    <w:name w:val="Überschrift FH 6"/>
    <w:next w:val="TextFH"/>
    <w:qFormat/>
    <w:rsid w:val="00672FB0"/>
    <w:pPr>
      <w:numPr>
        <w:ilvl w:val="5"/>
        <w:numId w:val="2"/>
      </w:numPr>
      <w:spacing w:before="240" w:after="120" w:line="360" w:lineRule="auto"/>
      <w:jc w:val="both"/>
      <w:outlineLvl w:val="5"/>
    </w:pPr>
    <w:rPr>
      <w:rFonts w:ascii="Arial" w:hAnsi="Arial" w:cs="Arial"/>
      <w:b/>
      <w:bCs/>
      <w:sz w:val="24"/>
      <w:szCs w:val="24"/>
      <w:lang w:val="de-DE"/>
    </w:rPr>
  </w:style>
  <w:style w:type="paragraph" w:customStyle="1" w:styleId="berschriftFH7">
    <w:name w:val="Überschrift FH 7"/>
    <w:next w:val="TextFH"/>
    <w:qFormat/>
    <w:rsid w:val="00672FB0"/>
    <w:pPr>
      <w:numPr>
        <w:ilvl w:val="6"/>
        <w:numId w:val="2"/>
      </w:numPr>
      <w:spacing w:before="240" w:after="120" w:line="360" w:lineRule="auto"/>
      <w:jc w:val="both"/>
      <w:outlineLvl w:val="6"/>
    </w:pPr>
    <w:rPr>
      <w:rFonts w:ascii="Arial" w:hAnsi="Arial" w:cs="Arial"/>
      <w:b/>
      <w:bCs/>
      <w:sz w:val="24"/>
      <w:szCs w:val="24"/>
      <w:lang w:val="de-DE"/>
    </w:rPr>
  </w:style>
  <w:style w:type="paragraph" w:customStyle="1" w:styleId="berschriftFH8">
    <w:name w:val="Überschrift FH 8"/>
    <w:next w:val="TextFH"/>
    <w:qFormat/>
    <w:rsid w:val="00672FB0"/>
    <w:pPr>
      <w:numPr>
        <w:ilvl w:val="7"/>
        <w:numId w:val="2"/>
      </w:numPr>
      <w:spacing w:before="240" w:after="120" w:line="360" w:lineRule="auto"/>
      <w:jc w:val="both"/>
      <w:outlineLvl w:val="7"/>
    </w:pPr>
    <w:rPr>
      <w:rFonts w:ascii="Arial" w:hAnsi="Arial" w:cs="Arial"/>
      <w:b/>
      <w:bCs/>
      <w:sz w:val="24"/>
      <w:szCs w:val="24"/>
      <w:lang w:val="de-DE"/>
    </w:rPr>
  </w:style>
  <w:style w:type="paragraph" w:customStyle="1" w:styleId="berschriftFH9">
    <w:name w:val="Überschrift FH 9"/>
    <w:next w:val="TextFH"/>
    <w:qFormat/>
    <w:rsid w:val="00672FB0"/>
    <w:pPr>
      <w:numPr>
        <w:ilvl w:val="8"/>
        <w:numId w:val="2"/>
      </w:numPr>
      <w:spacing w:before="240" w:after="120" w:line="360" w:lineRule="auto"/>
      <w:jc w:val="both"/>
      <w:outlineLvl w:val="8"/>
    </w:pPr>
    <w:rPr>
      <w:rFonts w:ascii="Arial" w:hAnsi="Arial" w:cs="Arial"/>
      <w:b/>
      <w:bCs/>
      <w:sz w:val="24"/>
      <w:szCs w:val="24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E032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32E5"/>
  </w:style>
  <w:style w:type="paragraph" w:styleId="Fuzeile">
    <w:name w:val="footer"/>
    <w:basedOn w:val="Standard"/>
    <w:link w:val="FuzeileZchn"/>
    <w:uiPriority w:val="99"/>
    <w:unhideWhenUsed/>
    <w:rsid w:val="00E032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32E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3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32E5"/>
    <w:rPr>
      <w:rFonts w:ascii="Tahoma" w:hAnsi="Tahoma" w:cs="Tahoma"/>
      <w:sz w:val="16"/>
      <w:szCs w:val="16"/>
    </w:rPr>
  </w:style>
  <w:style w:type="paragraph" w:customStyle="1" w:styleId="TextFHgroundFett">
    <w:name w:val="Text FH groß und Fett"/>
    <w:basedOn w:val="Standard"/>
    <w:link w:val="TextFHgroundFettZchn"/>
    <w:qFormat/>
    <w:rsid w:val="00B22AEE"/>
    <w:pPr>
      <w:spacing w:line="360" w:lineRule="auto"/>
      <w:jc w:val="center"/>
    </w:pPr>
    <w:rPr>
      <w:rFonts w:ascii="Arial" w:hAnsi="Arial" w:cs="Arial"/>
      <w:b/>
      <w:sz w:val="28"/>
    </w:rPr>
  </w:style>
  <w:style w:type="paragraph" w:customStyle="1" w:styleId="TextFHkleinundfett">
    <w:name w:val="Text FH klein und fett"/>
    <w:basedOn w:val="Standard"/>
    <w:link w:val="TextFHkleinundfettZchn"/>
    <w:qFormat/>
    <w:rsid w:val="00B22AEE"/>
    <w:pPr>
      <w:spacing w:line="360" w:lineRule="auto"/>
      <w:jc w:val="center"/>
    </w:pPr>
    <w:rPr>
      <w:rFonts w:ascii="Arial" w:hAnsi="Arial" w:cs="Arial"/>
      <w:b/>
    </w:rPr>
  </w:style>
  <w:style w:type="character" w:customStyle="1" w:styleId="TextFHgroundFettZchn">
    <w:name w:val="Text FH groß und Fett Zchn"/>
    <w:basedOn w:val="Absatz-Standardschriftart"/>
    <w:link w:val="TextFHgroundFett"/>
    <w:rsid w:val="00B22AEE"/>
    <w:rPr>
      <w:rFonts w:ascii="Arial" w:hAnsi="Arial" w:cs="Arial"/>
      <w:b/>
      <w:sz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43064"/>
    <w:pPr>
      <w:outlineLvl w:val="9"/>
    </w:pPr>
    <w:rPr>
      <w:lang w:eastAsia="de-DE"/>
    </w:rPr>
  </w:style>
  <w:style w:type="character" w:customStyle="1" w:styleId="TextFHkleinundfettZchn">
    <w:name w:val="Text FH klein und fett Zchn"/>
    <w:basedOn w:val="Absatz-Standardschriftart"/>
    <w:link w:val="TextFHkleinundfett"/>
    <w:rsid w:val="00B22AEE"/>
    <w:rPr>
      <w:rFonts w:ascii="Arial" w:hAnsi="Arial" w:cs="Arial"/>
      <w:b/>
    </w:rPr>
  </w:style>
  <w:style w:type="paragraph" w:styleId="Abbildungsverzeichnis">
    <w:name w:val="table of figures"/>
    <w:basedOn w:val="Standard"/>
    <w:next w:val="Standard"/>
    <w:uiPriority w:val="99"/>
    <w:unhideWhenUsed/>
    <w:rsid w:val="00343064"/>
    <w:pPr>
      <w:spacing w:after="0"/>
    </w:pPr>
  </w:style>
  <w:style w:type="character" w:styleId="Hyperlink">
    <w:name w:val="Hyperlink"/>
    <w:basedOn w:val="Absatz-Standardschriftart"/>
    <w:uiPriority w:val="99"/>
    <w:unhideWhenUsed/>
    <w:rsid w:val="00343064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343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FH">
    <w:name w:val="Tabelle FH"/>
    <w:basedOn w:val="AbbildungFH"/>
    <w:link w:val="TabelleFHZchn"/>
    <w:qFormat/>
    <w:rsid w:val="004D60BD"/>
  </w:style>
  <w:style w:type="character" w:customStyle="1" w:styleId="TabelleFHZchn">
    <w:name w:val="Tabelle FH Zchn"/>
    <w:basedOn w:val="AbbildungFHZchn"/>
    <w:link w:val="TabelleFH"/>
    <w:rsid w:val="004D60BD"/>
    <w:rPr>
      <w:rFonts w:ascii="Arial" w:hAnsi="Arial" w:cs="Arial"/>
      <w:sz w:val="20"/>
      <w:szCs w:val="20"/>
      <w:lang w:val="de-DE"/>
    </w:rPr>
  </w:style>
  <w:style w:type="paragraph" w:customStyle="1" w:styleId="BeschriftungFH">
    <w:name w:val="Beschriftung FH"/>
    <w:basedOn w:val="FunotenFH"/>
    <w:link w:val="BeschriftungFHZchn"/>
    <w:qFormat/>
    <w:rsid w:val="00377BD0"/>
  </w:style>
  <w:style w:type="character" w:customStyle="1" w:styleId="BeschriftungFHZchn">
    <w:name w:val="Beschriftung FH Zchn"/>
    <w:basedOn w:val="FunotenFHZchn"/>
    <w:link w:val="BeschriftungFH"/>
    <w:rsid w:val="00377BD0"/>
    <w:rPr>
      <w:rFonts w:ascii="Arial" w:hAnsi="Arial" w:cs="Arial"/>
      <w:sz w:val="20"/>
      <w:szCs w:val="20"/>
      <w:lang w:val="de-DE"/>
    </w:rPr>
  </w:style>
  <w:style w:type="paragraph" w:customStyle="1" w:styleId="AnhangFH">
    <w:name w:val="Anhang FH"/>
    <w:basedOn w:val="TextFH"/>
    <w:link w:val="AnhangFHZchn"/>
    <w:qFormat/>
    <w:rsid w:val="005E36B6"/>
  </w:style>
  <w:style w:type="character" w:customStyle="1" w:styleId="AnhangFHZchn">
    <w:name w:val="Anhang FH Zchn"/>
    <w:basedOn w:val="TextFHZchn"/>
    <w:link w:val="AnhangFH"/>
    <w:rsid w:val="005E36B6"/>
    <w:rPr>
      <w:rFonts w:ascii="Arial" w:hAnsi="Arial" w:cs="Arial"/>
      <w:lang w:val="de-DE"/>
    </w:rPr>
  </w:style>
  <w:style w:type="paragraph" w:styleId="Listenabsatz">
    <w:name w:val="List Paragraph"/>
    <w:basedOn w:val="Standard"/>
    <w:uiPriority w:val="34"/>
    <w:rsid w:val="00A73136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6E4FE7"/>
    <w:pPr>
      <w:tabs>
        <w:tab w:val="left" w:pos="440"/>
        <w:tab w:val="right" w:leader="dot" w:pos="9350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77A0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677A08"/>
    <w:pPr>
      <w:spacing w:after="100"/>
      <w:ind w:left="440"/>
    </w:pPr>
  </w:style>
  <w:style w:type="character" w:styleId="Platzhaltertext">
    <w:name w:val="Placeholder Text"/>
    <w:basedOn w:val="Absatz-Standardschriftart"/>
    <w:uiPriority w:val="99"/>
    <w:semiHidden/>
    <w:rsid w:val="00225E47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225E47"/>
    <w:pPr>
      <w:tabs>
        <w:tab w:val="left" w:pos="510"/>
      </w:tabs>
      <w:spacing w:after="0"/>
      <w:ind w:left="510" w:hanging="510"/>
    </w:pPr>
    <w:rPr>
      <w:rFonts w:ascii="Arial" w:hAnsi="Arial" w:cs="Arial"/>
      <w:sz w:val="24"/>
      <w:szCs w:val="24"/>
    </w:rPr>
  </w:style>
  <w:style w:type="character" w:customStyle="1" w:styleId="CitaviBibliographyEntryZchn">
    <w:name w:val="Citavi Bibliography Entry Zchn"/>
    <w:basedOn w:val="berschriftFh3Zchn"/>
    <w:link w:val="CitaviBibliographyEntry"/>
    <w:uiPriority w:val="99"/>
    <w:rsid w:val="00225E47"/>
    <w:rPr>
      <w:rFonts w:ascii="Arial" w:hAnsi="Arial" w:cs="Arial"/>
      <w:b w:val="0"/>
      <w:bCs w:val="0"/>
      <w:sz w:val="24"/>
      <w:szCs w:val="24"/>
      <w:lang w:val="de-DE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225E47"/>
  </w:style>
  <w:style w:type="character" w:customStyle="1" w:styleId="CitaviBibliographyHeadingZchn">
    <w:name w:val="Citavi Bibliography Heading Zchn"/>
    <w:basedOn w:val="berschriftFh3Zchn"/>
    <w:link w:val="CitaviBibliographyHeading"/>
    <w:uiPriority w:val="99"/>
    <w:rsid w:val="00225E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225E47"/>
  </w:style>
  <w:style w:type="character" w:customStyle="1" w:styleId="CitaviChapterBibliographyHeadingZchn">
    <w:name w:val="Citavi Chapter Bibliography Heading Zchn"/>
    <w:basedOn w:val="berschriftFh3Zchn"/>
    <w:link w:val="CitaviChapterBibliographyHeading"/>
    <w:uiPriority w:val="99"/>
    <w:rsid w:val="00225E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225E47"/>
    <w:pPr>
      <w:ind w:left="1080" w:hanging="360"/>
      <w:outlineLvl w:val="9"/>
    </w:pPr>
  </w:style>
  <w:style w:type="character" w:customStyle="1" w:styleId="CitaviBibliographySubheading1Zchn">
    <w:name w:val="Citavi Bibliography Subheading 1 Zchn"/>
    <w:basedOn w:val="berschriftFh3Zchn"/>
    <w:link w:val="CitaviBibliographySubheading1"/>
    <w:uiPriority w:val="99"/>
    <w:rsid w:val="00225E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225E47"/>
    <w:pPr>
      <w:ind w:left="1080" w:hanging="360"/>
      <w:outlineLvl w:val="9"/>
    </w:pPr>
    <w:rPr>
      <w:sz w:val="24"/>
      <w:szCs w:val="24"/>
    </w:rPr>
  </w:style>
  <w:style w:type="character" w:customStyle="1" w:styleId="CitaviBibliographySubheading2Zchn">
    <w:name w:val="Citavi Bibliography Subheading 2 Zchn"/>
    <w:basedOn w:val="berschriftFh3Zchn"/>
    <w:link w:val="CitaviBibliographySubheading2"/>
    <w:uiPriority w:val="99"/>
    <w:rsid w:val="00225E4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de-DE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225E47"/>
    <w:pPr>
      <w:ind w:left="1080" w:hanging="360"/>
      <w:outlineLvl w:val="9"/>
    </w:pPr>
    <w:rPr>
      <w:sz w:val="24"/>
      <w:szCs w:val="24"/>
    </w:rPr>
  </w:style>
  <w:style w:type="character" w:customStyle="1" w:styleId="CitaviBibliographySubheading3Zchn">
    <w:name w:val="Citavi Bibliography Subheading 3 Zchn"/>
    <w:basedOn w:val="berschriftFh3Zchn"/>
    <w:link w:val="CitaviBibliographySubheading3"/>
    <w:uiPriority w:val="99"/>
    <w:rsid w:val="00225E47"/>
    <w:rPr>
      <w:rFonts w:asciiTheme="majorHAnsi" w:eastAsiaTheme="majorEastAsia" w:hAnsiTheme="majorHAnsi" w:cstheme="majorBidi"/>
      <w:b w:val="0"/>
      <w:bCs w:val="0"/>
      <w:i/>
      <w:iCs/>
      <w:color w:val="365F91" w:themeColor="accent1" w:themeShade="BF"/>
      <w:sz w:val="24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25E4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225E47"/>
    <w:pPr>
      <w:ind w:left="1080" w:hanging="360"/>
      <w:outlineLvl w:val="9"/>
    </w:pPr>
    <w:rPr>
      <w:sz w:val="24"/>
      <w:szCs w:val="24"/>
    </w:rPr>
  </w:style>
  <w:style w:type="character" w:customStyle="1" w:styleId="CitaviBibliographySubheading4Zchn">
    <w:name w:val="Citavi Bibliography Subheading 4 Zchn"/>
    <w:basedOn w:val="berschriftFh3Zchn"/>
    <w:link w:val="CitaviBibliographySubheading4"/>
    <w:uiPriority w:val="99"/>
    <w:rsid w:val="00225E47"/>
    <w:rPr>
      <w:rFonts w:asciiTheme="majorHAnsi" w:eastAsiaTheme="majorEastAsia" w:hAnsiTheme="majorHAnsi" w:cstheme="majorBidi"/>
      <w:b w:val="0"/>
      <w:bCs w:val="0"/>
      <w:color w:val="365F91" w:themeColor="accent1" w:themeShade="BF"/>
      <w:sz w:val="24"/>
      <w:szCs w:val="24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25E47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225E47"/>
    <w:pPr>
      <w:ind w:left="1080" w:hanging="360"/>
      <w:outlineLvl w:val="9"/>
    </w:pPr>
    <w:rPr>
      <w:sz w:val="24"/>
      <w:szCs w:val="24"/>
    </w:rPr>
  </w:style>
  <w:style w:type="character" w:customStyle="1" w:styleId="CitaviBibliographySubheading5Zchn">
    <w:name w:val="Citavi Bibliography Subheading 5 Zchn"/>
    <w:basedOn w:val="berschriftFh3Zchn"/>
    <w:link w:val="CitaviBibliographySubheading5"/>
    <w:uiPriority w:val="99"/>
    <w:rsid w:val="00225E47"/>
    <w:rPr>
      <w:rFonts w:asciiTheme="majorHAnsi" w:eastAsiaTheme="majorEastAsia" w:hAnsiTheme="majorHAnsi" w:cstheme="majorBidi"/>
      <w:b w:val="0"/>
      <w:bCs w:val="0"/>
      <w:color w:val="243F60" w:themeColor="accent1" w:themeShade="7F"/>
      <w:sz w:val="24"/>
      <w:szCs w:val="24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25E47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225E47"/>
    <w:pPr>
      <w:ind w:left="1080" w:hanging="360"/>
      <w:outlineLvl w:val="9"/>
    </w:pPr>
    <w:rPr>
      <w:sz w:val="24"/>
      <w:szCs w:val="24"/>
    </w:rPr>
  </w:style>
  <w:style w:type="character" w:customStyle="1" w:styleId="CitaviBibliographySubheading6Zchn">
    <w:name w:val="Citavi Bibliography Subheading 6 Zchn"/>
    <w:basedOn w:val="berschriftFh3Zchn"/>
    <w:link w:val="CitaviBibliographySubheading6"/>
    <w:uiPriority w:val="99"/>
    <w:rsid w:val="00225E47"/>
    <w:rPr>
      <w:rFonts w:asciiTheme="majorHAnsi" w:eastAsiaTheme="majorEastAsia" w:hAnsiTheme="majorHAnsi" w:cstheme="majorBidi"/>
      <w:b w:val="0"/>
      <w:bCs w:val="0"/>
      <w:i/>
      <w:iCs/>
      <w:color w:val="243F60" w:themeColor="accent1" w:themeShade="7F"/>
      <w:sz w:val="24"/>
      <w:szCs w:val="24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25E4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225E47"/>
    <w:pPr>
      <w:ind w:left="1080" w:hanging="360"/>
      <w:outlineLvl w:val="9"/>
    </w:pPr>
  </w:style>
  <w:style w:type="character" w:customStyle="1" w:styleId="CitaviBibliographySubheading7Zchn">
    <w:name w:val="Citavi Bibliography Subheading 7 Zchn"/>
    <w:basedOn w:val="berschriftFh3Zchn"/>
    <w:link w:val="CitaviBibliographySubheading7"/>
    <w:uiPriority w:val="99"/>
    <w:rsid w:val="00225E47"/>
    <w:rPr>
      <w:rFonts w:asciiTheme="majorHAnsi" w:eastAsiaTheme="majorEastAsia" w:hAnsiTheme="majorHAnsi" w:cstheme="majorBidi"/>
      <w:b w:val="0"/>
      <w:bCs w:val="0"/>
      <w:color w:val="272727" w:themeColor="text1" w:themeTint="D8"/>
      <w:sz w:val="21"/>
      <w:szCs w:val="21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25E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225E47"/>
    <w:pPr>
      <w:ind w:left="1080" w:hanging="360"/>
      <w:outlineLvl w:val="9"/>
    </w:pPr>
  </w:style>
  <w:style w:type="character" w:customStyle="1" w:styleId="CitaviBibliographySubheading8Zchn">
    <w:name w:val="Citavi Bibliography Subheading 8 Zchn"/>
    <w:basedOn w:val="berschriftFh3Zchn"/>
    <w:link w:val="CitaviBibliographySubheading8"/>
    <w:uiPriority w:val="99"/>
    <w:rsid w:val="00225E47"/>
    <w:rPr>
      <w:rFonts w:asciiTheme="majorHAnsi" w:eastAsiaTheme="majorEastAsia" w:hAnsiTheme="majorHAnsi" w:cstheme="majorBidi"/>
      <w:b w:val="0"/>
      <w:bCs w:val="0"/>
      <w:i/>
      <w:iCs/>
      <w:color w:val="272727" w:themeColor="text1" w:themeTint="D8"/>
      <w:sz w:val="21"/>
      <w:szCs w:val="21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25E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unhideWhenUsed/>
    <w:qFormat/>
    <w:rsid w:val="00FE26E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E529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E5299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E5299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400F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400F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400F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400F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400F2"/>
    <w:rPr>
      <w:b/>
      <w:bCs/>
      <w:sz w:val="20"/>
      <w:szCs w:val="20"/>
    </w:rPr>
  </w:style>
  <w:style w:type="paragraph" w:customStyle="1" w:styleId="Anhangberschrift1">
    <w:name w:val="Anhang Überschrift 1"/>
    <w:basedOn w:val="berschriftFH2"/>
    <w:link w:val="Anhangberschrift1Zchn"/>
    <w:qFormat/>
    <w:rsid w:val="00D06FD7"/>
    <w:rPr>
      <w:bCs/>
      <w:szCs w:val="28"/>
    </w:rPr>
  </w:style>
  <w:style w:type="character" w:customStyle="1" w:styleId="Anhangberschrift1Zchn">
    <w:name w:val="Anhang Überschrift 1 Zchn"/>
    <w:basedOn w:val="TextFHZchn"/>
    <w:link w:val="Anhangberschrift1"/>
    <w:rsid w:val="00D06FD7"/>
    <w:rPr>
      <w:rFonts w:ascii="Arial" w:hAnsi="Arial" w:cs="Arial"/>
      <w:b/>
      <w:bCs/>
      <w:sz w:val="24"/>
      <w:szCs w:val="28"/>
      <w:lang w:val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12915"/>
    <w:rPr>
      <w:color w:val="605E5C"/>
      <w:shd w:val="clear" w:color="auto" w:fill="E1DFDD"/>
    </w:rPr>
  </w:style>
  <w:style w:type="table" w:styleId="Gitternetztabelle4Akzent1">
    <w:name w:val="Grid Table 4 Accent 1"/>
    <w:basedOn w:val="NormaleTabelle"/>
    <w:uiPriority w:val="49"/>
    <w:rsid w:val="00F1584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nhangberschrift2">
    <w:name w:val="Anhang Überschrift 2"/>
    <w:basedOn w:val="berschriftFh3"/>
    <w:rsid w:val="00A05635"/>
  </w:style>
  <w:style w:type="paragraph" w:customStyle="1" w:styleId="Anhangberschrift3">
    <w:name w:val="Anhang Überschrift 3"/>
    <w:basedOn w:val="berschriftFh4"/>
    <w:rsid w:val="00D06FD7"/>
    <w:rPr>
      <w:sz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7133B0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unhideWhenUsed/>
    <w:rsid w:val="007133B0"/>
    <w:pPr>
      <w:spacing w:after="100" w:line="259" w:lineRule="auto"/>
      <w:ind w:left="880"/>
    </w:pPr>
    <w:rPr>
      <w:lang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7133B0"/>
    <w:pPr>
      <w:spacing w:after="100" w:line="259" w:lineRule="auto"/>
      <w:ind w:left="1100"/>
    </w:pPr>
    <w:rPr>
      <w:lang w:eastAsia="de-DE"/>
    </w:rPr>
  </w:style>
  <w:style w:type="paragraph" w:styleId="Verzeichnis7">
    <w:name w:val="toc 7"/>
    <w:basedOn w:val="Standard"/>
    <w:next w:val="Standard"/>
    <w:autoRedefine/>
    <w:uiPriority w:val="39"/>
    <w:unhideWhenUsed/>
    <w:rsid w:val="007133B0"/>
    <w:pPr>
      <w:spacing w:after="100" w:line="259" w:lineRule="auto"/>
      <w:ind w:left="1320"/>
    </w:pPr>
    <w:rPr>
      <w:lang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7133B0"/>
    <w:pPr>
      <w:spacing w:after="100" w:line="259" w:lineRule="auto"/>
      <w:ind w:left="1540"/>
    </w:pPr>
    <w:rPr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7133B0"/>
    <w:pPr>
      <w:spacing w:after="100" w:line="259" w:lineRule="auto"/>
      <w:ind w:left="1760"/>
    </w:pPr>
    <w:rPr>
      <w:lang w:eastAsia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821F57"/>
    <w:rPr>
      <w:color w:val="800080" w:themeColor="followedHyperlink"/>
      <w:u w:val="single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97624C"/>
  </w:style>
  <w:style w:type="character" w:styleId="Buchtitel">
    <w:name w:val="Book Title"/>
    <w:basedOn w:val="Absatz-Standardschriftart"/>
    <w:uiPriority w:val="33"/>
    <w:rsid w:val="0097624C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rsid w:val="0097624C"/>
    <w:rPr>
      <w:b/>
      <w:bCs/>
      <w:smallCaps/>
      <w:color w:val="4F81BD" w:themeColor="accent1"/>
      <w:spacing w:val="5"/>
    </w:rPr>
  </w:style>
  <w:style w:type="character" w:styleId="SchwacherVerweis">
    <w:name w:val="Subtle Reference"/>
    <w:basedOn w:val="Absatz-Standardschriftart"/>
    <w:uiPriority w:val="31"/>
    <w:rsid w:val="0097624C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rsid w:val="0097624C"/>
    <w:rPr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rsid w:val="0097624C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97624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7624C"/>
    <w:rPr>
      <w:i/>
      <w:iCs/>
      <w:color w:val="4F81BD" w:themeColor="accent1"/>
      <w:lang w:val="de-DE"/>
    </w:rPr>
  </w:style>
  <w:style w:type="paragraph" w:styleId="Zitat">
    <w:name w:val="Quote"/>
    <w:basedOn w:val="Standard"/>
    <w:next w:val="Standard"/>
    <w:link w:val="ZitatZchn"/>
    <w:uiPriority w:val="29"/>
    <w:rsid w:val="0097624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7624C"/>
    <w:rPr>
      <w:i/>
      <w:iCs/>
      <w:color w:val="404040" w:themeColor="text1" w:themeTint="BF"/>
      <w:lang w:val="de-DE"/>
    </w:rPr>
  </w:style>
  <w:style w:type="table" w:styleId="MittlereListe1-Akzent1">
    <w:name w:val="Medium List 1 Accent 1"/>
    <w:basedOn w:val="NormaleTabelle"/>
    <w:uiPriority w:val="65"/>
    <w:semiHidden/>
    <w:unhideWhenUsed/>
    <w:rsid w:val="009762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97624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97624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97624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97624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97624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9762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97624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9762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97624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97624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97624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97624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97624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9762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97624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97624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97624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97624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97624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TMLVariable">
    <w:name w:val="HTML Variable"/>
    <w:basedOn w:val="Absatz-Standardschriftart"/>
    <w:uiPriority w:val="99"/>
    <w:semiHidden/>
    <w:unhideWhenUsed/>
    <w:rsid w:val="0097624C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97624C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97624C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7624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7624C"/>
    <w:rPr>
      <w:rFonts w:ascii="Consolas" w:hAnsi="Consolas"/>
      <w:sz w:val="20"/>
      <w:szCs w:val="20"/>
      <w:lang w:val="de-DE"/>
    </w:rPr>
  </w:style>
  <w:style w:type="character" w:styleId="HTMLTastatur">
    <w:name w:val="HTML Keyboard"/>
    <w:basedOn w:val="Absatz-Standardschriftart"/>
    <w:uiPriority w:val="99"/>
    <w:semiHidden/>
    <w:unhideWhenUsed/>
    <w:rsid w:val="0097624C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97624C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97624C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97624C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97624C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97624C"/>
    <w:rPr>
      <w:i/>
      <w:iCs/>
      <w:lang w:val="de-DE"/>
    </w:rPr>
  </w:style>
  <w:style w:type="character" w:styleId="HTMLAkronym">
    <w:name w:val="HTML Acronym"/>
    <w:basedOn w:val="Absatz-Standardschriftart"/>
    <w:uiPriority w:val="99"/>
    <w:semiHidden/>
    <w:unhideWhenUsed/>
    <w:rsid w:val="0097624C"/>
  </w:style>
  <w:style w:type="paragraph" w:styleId="StandardWeb">
    <w:name w:val="Normal (Web)"/>
    <w:basedOn w:val="Standard"/>
    <w:uiPriority w:val="99"/>
    <w:semiHidden/>
    <w:unhideWhenUsed/>
    <w:rsid w:val="0097624C"/>
    <w:rPr>
      <w:rFonts w:ascii="Times New Roman" w:hAnsi="Times New Roman" w:cs="Times New Roman"/>
      <w:sz w:val="24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9762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97624C"/>
    <w:rPr>
      <w:rFonts w:ascii="Consolas" w:hAnsi="Consolas"/>
      <w:sz w:val="21"/>
      <w:szCs w:val="21"/>
      <w:lang w:val="de-D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97624C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97624C"/>
    <w:rPr>
      <w:rFonts w:ascii="Segoe UI" w:hAnsi="Segoe UI" w:cs="Segoe UI"/>
      <w:sz w:val="16"/>
      <w:szCs w:val="16"/>
      <w:lang w:val="de-DE"/>
    </w:rPr>
  </w:style>
  <w:style w:type="character" w:styleId="Hervorhebung">
    <w:name w:val="Emphasis"/>
    <w:basedOn w:val="Absatz-Standardschriftart"/>
    <w:uiPriority w:val="20"/>
    <w:rsid w:val="0097624C"/>
    <w:rPr>
      <w:i/>
      <w:iCs/>
    </w:rPr>
  </w:style>
  <w:style w:type="character" w:styleId="Fett">
    <w:name w:val="Strong"/>
    <w:basedOn w:val="Absatz-Standardschriftart"/>
    <w:uiPriority w:val="22"/>
    <w:rsid w:val="0097624C"/>
    <w:rPr>
      <w:b/>
      <w:bCs/>
    </w:rPr>
  </w:style>
  <w:style w:type="paragraph" w:styleId="Blocktext">
    <w:name w:val="Block Text"/>
    <w:basedOn w:val="Standard"/>
    <w:uiPriority w:val="99"/>
    <w:semiHidden/>
    <w:unhideWhenUsed/>
    <w:rsid w:val="0097624C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i/>
      <w:iCs/>
      <w:color w:val="4F81BD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97624C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97624C"/>
    <w:rPr>
      <w:sz w:val="16"/>
      <w:szCs w:val="16"/>
      <w:lang w:val="de-DE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97624C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97624C"/>
    <w:rPr>
      <w:lang w:val="de-DE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97624C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97624C"/>
    <w:rPr>
      <w:sz w:val="16"/>
      <w:szCs w:val="16"/>
      <w:lang w:val="de-DE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97624C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97624C"/>
    <w:rPr>
      <w:lang w:val="de-DE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97624C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97624C"/>
    <w:rPr>
      <w:lang w:val="de-DE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97624C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97624C"/>
    <w:rPr>
      <w:lang w:val="de-DE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97624C"/>
    <w:pPr>
      <w:spacing w:after="20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97624C"/>
    <w:rPr>
      <w:lang w:val="de-DE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97624C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97624C"/>
    <w:rPr>
      <w:lang w:val="de-DE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97624C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97624C"/>
    <w:rPr>
      <w:lang w:val="de-DE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97624C"/>
  </w:style>
  <w:style w:type="character" w:customStyle="1" w:styleId="DatumZchn">
    <w:name w:val="Datum Zchn"/>
    <w:basedOn w:val="Absatz-Standardschriftart"/>
    <w:link w:val="Datum"/>
    <w:uiPriority w:val="99"/>
    <w:semiHidden/>
    <w:rsid w:val="0097624C"/>
    <w:rPr>
      <w:lang w:val="de-DE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97624C"/>
  </w:style>
  <w:style w:type="character" w:customStyle="1" w:styleId="AnredeZchn">
    <w:name w:val="Anrede Zchn"/>
    <w:basedOn w:val="Absatz-Standardschriftart"/>
    <w:link w:val="Anrede"/>
    <w:uiPriority w:val="99"/>
    <w:semiHidden/>
    <w:rsid w:val="0097624C"/>
    <w:rPr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rsid w:val="0097624C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7624C"/>
    <w:rPr>
      <w:color w:val="5A5A5A" w:themeColor="text1" w:themeTint="A5"/>
      <w:spacing w:val="15"/>
      <w:lang w:val="de-DE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97624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97624C"/>
    <w:rPr>
      <w:rFonts w:asciiTheme="majorHAnsi" w:eastAsiaTheme="majorEastAsia" w:hAnsiTheme="majorHAnsi" w:cstheme="majorBidi"/>
      <w:sz w:val="24"/>
      <w:szCs w:val="24"/>
      <w:shd w:val="pct20" w:color="auto" w:fill="auto"/>
      <w:lang w:val="de-DE"/>
    </w:rPr>
  </w:style>
  <w:style w:type="paragraph" w:styleId="Listenfortsetzung5">
    <w:name w:val="List Continue 5"/>
    <w:basedOn w:val="Standard"/>
    <w:uiPriority w:val="99"/>
    <w:semiHidden/>
    <w:unhideWhenUsed/>
    <w:rsid w:val="0097624C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97624C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97624C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97624C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97624C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97624C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97624C"/>
    <w:rPr>
      <w:lang w:val="de-DE"/>
    </w:rPr>
  </w:style>
  <w:style w:type="paragraph" w:styleId="Gruformel">
    <w:name w:val="Closing"/>
    <w:basedOn w:val="Standard"/>
    <w:link w:val="GruformelZchn"/>
    <w:uiPriority w:val="99"/>
    <w:semiHidden/>
    <w:unhideWhenUsed/>
    <w:rsid w:val="0097624C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97624C"/>
    <w:rPr>
      <w:lang w:val="de-DE"/>
    </w:rPr>
  </w:style>
  <w:style w:type="paragraph" w:styleId="Titel">
    <w:name w:val="Title"/>
    <w:basedOn w:val="Standard"/>
    <w:next w:val="Standard"/>
    <w:link w:val="TitelZchn"/>
    <w:uiPriority w:val="10"/>
    <w:rsid w:val="009762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7624C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Listennummer5">
    <w:name w:val="List Number 5"/>
    <w:basedOn w:val="Standard"/>
    <w:uiPriority w:val="99"/>
    <w:semiHidden/>
    <w:unhideWhenUsed/>
    <w:rsid w:val="0097624C"/>
    <w:pPr>
      <w:numPr>
        <w:numId w:val="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97624C"/>
    <w:pPr>
      <w:numPr>
        <w:numId w:val="4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97624C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97624C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97624C"/>
    <w:pPr>
      <w:numPr>
        <w:numId w:val="7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97624C"/>
    <w:pPr>
      <w:numPr>
        <w:numId w:val="8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97624C"/>
    <w:pPr>
      <w:numPr>
        <w:numId w:val="9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97624C"/>
    <w:pPr>
      <w:numPr>
        <w:numId w:val="10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97624C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97624C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97624C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97624C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97624C"/>
    <w:pPr>
      <w:numPr>
        <w:numId w:val="11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97624C"/>
    <w:pPr>
      <w:numPr>
        <w:numId w:val="12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97624C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97624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semiHidden/>
    <w:unhideWhenUsed/>
    <w:rsid w:val="0097624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  <w:lang w:val="de-DE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97624C"/>
    <w:rPr>
      <w:rFonts w:ascii="Consolas" w:hAnsi="Consolas"/>
      <w:sz w:val="20"/>
      <w:szCs w:val="20"/>
      <w:lang w:val="de-DE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97624C"/>
    <w:pPr>
      <w:spacing w:after="0"/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97624C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97624C"/>
    <w:rPr>
      <w:sz w:val="20"/>
      <w:szCs w:val="20"/>
      <w:lang w:val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97624C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97624C"/>
  </w:style>
  <w:style w:type="character" w:styleId="Zeilennummer">
    <w:name w:val="line number"/>
    <w:basedOn w:val="Absatz-Standardschriftart"/>
    <w:uiPriority w:val="99"/>
    <w:semiHidden/>
    <w:unhideWhenUsed/>
    <w:rsid w:val="0097624C"/>
  </w:style>
  <w:style w:type="paragraph" w:styleId="Umschlagabsenderadresse">
    <w:name w:val="envelope return"/>
    <w:basedOn w:val="Standard"/>
    <w:uiPriority w:val="99"/>
    <w:semiHidden/>
    <w:unhideWhenUsed/>
    <w:rsid w:val="0097624C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97624C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97624C"/>
    <w:pPr>
      <w:spacing w:after="0" w:line="240" w:lineRule="auto"/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97624C"/>
    <w:rPr>
      <w:rFonts w:asciiTheme="majorHAnsi" w:eastAsiaTheme="majorEastAsia" w:hAnsiTheme="majorHAnsi" w:cstheme="majorBidi"/>
      <w:b/>
      <w:bCs/>
    </w:rPr>
  </w:style>
  <w:style w:type="paragraph" w:styleId="Standardeinzug">
    <w:name w:val="Normal Indent"/>
    <w:basedOn w:val="Standard"/>
    <w:uiPriority w:val="99"/>
    <w:semiHidden/>
    <w:unhideWhenUsed/>
    <w:rsid w:val="0097624C"/>
    <w:pPr>
      <w:ind w:left="708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97624C"/>
    <w:pPr>
      <w:spacing w:after="0"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97624C"/>
    <w:pPr>
      <w:spacing w:after="0"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97624C"/>
    <w:pPr>
      <w:spacing w:after="0"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97624C"/>
    <w:pPr>
      <w:spacing w:after="0"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97624C"/>
    <w:pPr>
      <w:spacing w:after="0"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97624C"/>
    <w:pPr>
      <w:spacing w:after="0"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97624C"/>
    <w:pPr>
      <w:spacing w:after="0"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97624C"/>
    <w:pPr>
      <w:spacing w:after="0" w:line="240" w:lineRule="auto"/>
      <w:ind w:left="44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4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0102078\Downloads\FHVorlage_WissenschaftlicheArbeiten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88389BC3BF4E41BFC62F5CF6D72C94" ma:contentTypeVersion="9" ma:contentTypeDescription="Create a new document." ma:contentTypeScope="" ma:versionID="696742a6084bdb17a28c00a7bea7e5d1">
  <xsd:schema xmlns:xsd="http://www.w3.org/2001/XMLSchema" xmlns:xs="http://www.w3.org/2001/XMLSchema" xmlns:p="http://schemas.microsoft.com/office/2006/metadata/properties" xmlns:ns3="e32466b3-5327-4846-82a5-1ed4d745ca35" xmlns:ns4="66115319-ebab-4d5d-8d83-8eef57149897" targetNamespace="http://schemas.microsoft.com/office/2006/metadata/properties" ma:root="true" ma:fieldsID="6a3c7c387d3a7c1db67eb9c6d0c4128f" ns3:_="" ns4:_="">
    <xsd:import namespace="e32466b3-5327-4846-82a5-1ed4d745ca35"/>
    <xsd:import namespace="66115319-ebab-4d5d-8d83-8eef5714989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2466b3-5327-4846-82a5-1ed4d745ca3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115319-ebab-4d5d-8d83-8eef571498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C88CB-607D-47E6-89A6-13E5B80243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2466b3-5327-4846-82a5-1ed4d745ca35"/>
    <ds:schemaRef ds:uri="66115319-ebab-4d5d-8d83-8eef571498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7D0E87-2D00-472B-B971-C53A8F0DBD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E3D35A-65A6-4BEF-80C9-9D871883F6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E6FD63E-E4A1-466E-A131-6B22C067D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FHVorlage_WissenschaftlicheArbeiten.dotx</Template>
  <TotalTime>0</TotalTime>
  <Pages>21</Pages>
  <Words>1243</Words>
  <Characters>7831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WAGO Kontakttechnik GmbH &amp; Co. KG</Company>
  <LinksUpToDate>false</LinksUpToDate>
  <CharactersWithSpaces>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Berger, Rafael</dc:creator>
  <cp:keywords/>
  <dc:description/>
  <cp:lastModifiedBy>Rafael Berger</cp:lastModifiedBy>
  <cp:revision>73</cp:revision>
  <cp:lastPrinted>2022-02-23T09:16:00Z</cp:lastPrinted>
  <dcterms:created xsi:type="dcterms:W3CDTF">2022-02-15T14:26:00Z</dcterms:created>
  <dcterms:modified xsi:type="dcterms:W3CDTF">2022-05-18T14:18:00Z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Bachelorarbeit</vt:lpwstr>
  </property>
  <property fmtid="{D5CDD505-2E9C-101B-9397-08002B2CF9AE}" pid="3" name="CitaviDocumentProperty_0">
    <vt:lpwstr>c9f99510-bda1-4bdd-bf54-e23feaea5bc2</vt:lpwstr>
  </property>
  <property fmtid="{D5CDD505-2E9C-101B-9397-08002B2CF9AE}" pid="4" name="ContentTypeId">
    <vt:lpwstr>0x010100EF88389BC3BF4E41BFC62F5CF6D72C94</vt:lpwstr>
  </property>
  <property fmtid="{D5CDD505-2E9C-101B-9397-08002B2CF9AE}" pid="5" name="CitaviDocumentProperty_6">
    <vt:lpwstr>False</vt:lpwstr>
  </property>
  <property fmtid="{D5CDD505-2E9C-101B-9397-08002B2CF9AE}" pid="6" name="CitaviDocumentProperty_8">
    <vt:lpwstr>CloudProjectKey=prfymvrucnsnd3mow1negt6sfxbfd67jyvfrhvj0rn47; ProjectName=Bachelorarbeit</vt:lpwstr>
  </property>
  <property fmtid="{D5CDD505-2E9C-101B-9397-08002B2CF9AE}" pid="7" name="MSIP_Label_6b160f33-c33b-4e10-8636-cf83f9ca7d3c_Enabled">
    <vt:lpwstr>true</vt:lpwstr>
  </property>
  <property fmtid="{D5CDD505-2E9C-101B-9397-08002B2CF9AE}" pid="8" name="MSIP_Label_6b160f33-c33b-4e10-8636-cf83f9ca7d3c_SetDate">
    <vt:lpwstr>2022-02-23T08:07:32Z</vt:lpwstr>
  </property>
  <property fmtid="{D5CDD505-2E9C-101B-9397-08002B2CF9AE}" pid="9" name="MSIP_Label_6b160f33-c33b-4e10-8636-cf83f9ca7d3c_Method">
    <vt:lpwstr>Standard</vt:lpwstr>
  </property>
  <property fmtid="{D5CDD505-2E9C-101B-9397-08002B2CF9AE}" pid="10" name="MSIP_Label_6b160f33-c33b-4e10-8636-cf83f9ca7d3c_Name">
    <vt:lpwstr>Internal</vt:lpwstr>
  </property>
  <property fmtid="{D5CDD505-2E9C-101B-9397-08002B2CF9AE}" pid="11" name="MSIP_Label_6b160f33-c33b-4e10-8636-cf83f9ca7d3c_SiteId">
    <vt:lpwstr>e211c965-dd84-4c9f-bc3f-4215552a0857</vt:lpwstr>
  </property>
  <property fmtid="{D5CDD505-2E9C-101B-9397-08002B2CF9AE}" pid="12" name="MSIP_Label_6b160f33-c33b-4e10-8636-cf83f9ca7d3c_ActionId">
    <vt:lpwstr>39dd3ab2-75df-4b22-ba2e-c8ca266eca3f</vt:lpwstr>
  </property>
  <property fmtid="{D5CDD505-2E9C-101B-9397-08002B2CF9AE}" pid="13" name="MSIP_Label_6b160f33-c33b-4e10-8636-cf83f9ca7d3c_ContentBits">
    <vt:lpwstr>2</vt:lpwstr>
  </property>
  <property fmtid="{D5CDD505-2E9C-101B-9397-08002B2CF9AE}" pid="14" name="CitaviDocumentProperty_28">
    <vt:lpwstr>True</vt:lpwstr>
  </property>
  <property fmtid="{D5CDD505-2E9C-101B-9397-08002B2CF9AE}" pid="15" name="CitaviDocumentProperty_11">
    <vt:lpwstr>Überschrift 1</vt:lpwstr>
  </property>
  <property fmtid="{D5CDD505-2E9C-101B-9397-08002B2CF9AE}" pid="16" name="CitaviDocumentProperty_12">
    <vt:lpwstr>Standard</vt:lpwstr>
  </property>
  <property fmtid="{D5CDD505-2E9C-101B-9397-08002B2CF9AE}" pid="17" name="CitaviDocumentProperty_16">
    <vt:lpwstr>Untertitel</vt:lpwstr>
  </property>
  <property fmtid="{D5CDD505-2E9C-101B-9397-08002B2CF9AE}" pid="18" name="CitaviDocumentProperty_13">
    <vt:lpwstr>Standard</vt:lpwstr>
  </property>
  <property fmtid="{D5CDD505-2E9C-101B-9397-08002B2CF9AE}" pid="19" name="CitaviDocumentProperty_15">
    <vt:lpwstr>Standard</vt:lpwstr>
  </property>
  <property fmtid="{D5CDD505-2E9C-101B-9397-08002B2CF9AE}" pid="20" name="CitaviDocumentProperty_17">
    <vt:lpwstr>Standard</vt:lpwstr>
  </property>
  <property fmtid="{D5CDD505-2E9C-101B-9397-08002B2CF9AE}" pid="21" name="CitaviDocumentProperty_1">
    <vt:lpwstr>6.10.0.0</vt:lpwstr>
  </property>
</Properties>
</file>